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33C5E" w14:textId="77777777" w:rsidR="005E36C1" w:rsidRDefault="005E36C1" w:rsidP="00F94C69">
      <w:pPr>
        <w:pStyle w:val="Titlu"/>
        <w:rPr>
          <w:sz w:val="48"/>
        </w:rPr>
      </w:pPr>
    </w:p>
    <w:p w14:paraId="3F0FA369" w14:textId="77777777" w:rsidR="005E36C1" w:rsidRDefault="005E36C1" w:rsidP="00F94C69">
      <w:pPr>
        <w:pStyle w:val="Titlu"/>
        <w:rPr>
          <w:sz w:val="48"/>
        </w:rPr>
      </w:pPr>
    </w:p>
    <w:p w14:paraId="55FCD500" w14:textId="77777777" w:rsidR="005E36C1" w:rsidRDefault="005E36C1" w:rsidP="00F94C69">
      <w:pPr>
        <w:pStyle w:val="Titlu"/>
        <w:rPr>
          <w:sz w:val="48"/>
        </w:rPr>
      </w:pPr>
    </w:p>
    <w:p w14:paraId="5F844361" w14:textId="77777777" w:rsidR="005E36C1" w:rsidRDefault="005E36C1" w:rsidP="00F94C69">
      <w:pPr>
        <w:pStyle w:val="Titlu"/>
        <w:rPr>
          <w:sz w:val="48"/>
        </w:rPr>
      </w:pPr>
    </w:p>
    <w:p w14:paraId="7019CD08" w14:textId="77777777" w:rsidR="005E36C1" w:rsidRDefault="005E36C1" w:rsidP="00F94C69">
      <w:pPr>
        <w:pStyle w:val="Titlu"/>
        <w:rPr>
          <w:sz w:val="48"/>
        </w:rPr>
      </w:pPr>
    </w:p>
    <w:p w14:paraId="28DBA238" w14:textId="77777777" w:rsidR="005E36C1" w:rsidRDefault="005E36C1" w:rsidP="00C21622">
      <w:pPr>
        <w:pStyle w:val="Titlu"/>
        <w:jc w:val="center"/>
        <w:rPr>
          <w:sz w:val="48"/>
        </w:rPr>
      </w:pPr>
    </w:p>
    <w:p w14:paraId="0CEB10FE" w14:textId="77777777" w:rsidR="00F94C69" w:rsidRPr="00E1030C" w:rsidRDefault="00524A7A" w:rsidP="00C21622">
      <w:pPr>
        <w:pStyle w:val="Titlu"/>
        <w:jc w:val="center"/>
      </w:pPr>
      <w:r>
        <w:rPr>
          <w:sz w:val="48"/>
        </w:rPr>
        <w:t xml:space="preserve">Test </w:t>
      </w:r>
      <w:r w:rsidR="007C688E">
        <w:rPr>
          <w:sz w:val="48"/>
        </w:rPr>
        <w:t>Report</w:t>
      </w:r>
    </w:p>
    <w:p w14:paraId="30F7A12A" w14:textId="77777777" w:rsidR="00F94C69" w:rsidRDefault="00F94C69" w:rsidP="000E396A"/>
    <w:p w14:paraId="26EE8746" w14:textId="77777777" w:rsidR="00312DEC" w:rsidRDefault="00312DEC" w:rsidP="000E396A"/>
    <w:p w14:paraId="27C8590E" w14:textId="77777777" w:rsidR="00312DEC" w:rsidRDefault="00312DEC" w:rsidP="000E396A"/>
    <w:p w14:paraId="4C0D32A5" w14:textId="77777777" w:rsidR="00F94C69" w:rsidRDefault="00F94C69" w:rsidP="000E396A"/>
    <w:p w14:paraId="315CC580" w14:textId="77777777" w:rsidR="00F94C69" w:rsidRDefault="00F94C69" w:rsidP="000E396A"/>
    <w:p w14:paraId="4F118602" w14:textId="6683234B" w:rsidR="00312DEC" w:rsidRDefault="00312DEC" w:rsidP="005E36C1">
      <w:pPr>
        <w:pStyle w:val="Body"/>
        <w:tabs>
          <w:tab w:val="right" w:pos="1418"/>
          <w:tab w:val="left" w:pos="1474"/>
        </w:tabs>
      </w:pPr>
      <w:r>
        <w:t>Project Name:</w:t>
      </w:r>
      <w:r>
        <w:tab/>
      </w:r>
      <w:proofErr w:type="spellStart"/>
      <w:r w:rsidR="00D12187">
        <w:rPr>
          <w:b/>
        </w:rPr>
        <w:t>BetterQA</w:t>
      </w:r>
      <w:proofErr w:type="spellEnd"/>
      <w:r w:rsidR="00D12187">
        <w:rPr>
          <w:b/>
        </w:rPr>
        <w:t xml:space="preserve"> Registration form</w:t>
      </w:r>
    </w:p>
    <w:p w14:paraId="6E4ED1A4" w14:textId="13CA1FB1" w:rsidR="00245573" w:rsidRDefault="005E36C1" w:rsidP="00245573">
      <w:pPr>
        <w:pStyle w:val="Body"/>
        <w:rPr>
          <w:color w:val="0070C0"/>
          <w:lang w:val="fr-FR"/>
        </w:rPr>
      </w:pPr>
      <w:r>
        <w:rPr>
          <w:lang w:val="fr-FR"/>
        </w:rPr>
        <w:t>D</w:t>
      </w:r>
      <w:r w:rsidR="00245573" w:rsidRPr="00AE2F3B">
        <w:rPr>
          <w:lang w:val="fr-FR"/>
        </w:rPr>
        <w:t xml:space="preserve">ocument </w:t>
      </w:r>
      <w:proofErr w:type="gramStart"/>
      <w:r w:rsidR="00245573" w:rsidRPr="00AE2F3B">
        <w:rPr>
          <w:lang w:val="fr-FR"/>
        </w:rPr>
        <w:t>Date:</w:t>
      </w:r>
      <w:proofErr w:type="gramEnd"/>
      <w:r w:rsidR="00245573" w:rsidRPr="00AE2F3B">
        <w:rPr>
          <w:lang w:val="fr-FR"/>
        </w:rPr>
        <w:t xml:space="preserve"> </w:t>
      </w:r>
      <w:r w:rsidR="00D12187">
        <w:rPr>
          <w:color w:val="auto"/>
          <w:lang w:val="fr-FR"/>
        </w:rPr>
        <w:t>25.06.2024</w:t>
      </w:r>
    </w:p>
    <w:p w14:paraId="60CD7564" w14:textId="77777777" w:rsidR="005E36C1" w:rsidRDefault="005E36C1">
      <w:pPr>
        <w:spacing w:before="0" w:line="260" w:lineRule="exact"/>
        <w:rPr>
          <w:color w:val="0070C0"/>
          <w:sz w:val="18"/>
          <w:szCs w:val="20"/>
          <w:lang w:val="fr-FR"/>
        </w:rPr>
      </w:pPr>
      <w:r>
        <w:rPr>
          <w:color w:val="0070C0"/>
          <w:lang w:val="fr-FR"/>
        </w:rPr>
        <w:br w:type="page"/>
      </w:r>
    </w:p>
    <w:p w14:paraId="451D5E10" w14:textId="77777777" w:rsidR="005E36C1" w:rsidRPr="00AE2F3B" w:rsidRDefault="005E36C1" w:rsidP="00245573">
      <w:pPr>
        <w:pStyle w:val="Body"/>
        <w:rPr>
          <w:lang w:val="fr-FR"/>
        </w:rPr>
      </w:pPr>
    </w:p>
    <w:p w14:paraId="12AE5266" w14:textId="77777777" w:rsidR="00CB63DB" w:rsidRDefault="00176BC9" w:rsidP="00334EB6">
      <w:pPr>
        <w:pStyle w:val="Tableofcontents0"/>
        <w:rPr>
          <w:noProof/>
        </w:rPr>
      </w:pPr>
      <w:bookmarkStart w:id="0" w:name="_Toc338421789"/>
      <w:bookmarkStart w:id="1" w:name="_Toc338421826"/>
      <w:r w:rsidRPr="008E634A">
        <w:t>Table of Contents</w:t>
      </w:r>
      <w:bookmarkEnd w:id="0"/>
      <w:bookmarkEnd w:id="1"/>
      <w:r w:rsidR="00334EB6">
        <w:rPr>
          <w:b/>
          <w:bCs/>
          <w:caps/>
        </w:rPr>
        <w:fldChar w:fldCharType="begin"/>
      </w:r>
      <w:r w:rsidR="00334EB6">
        <w:rPr>
          <w:b/>
          <w:bCs/>
          <w:caps/>
        </w:rPr>
        <w:instrText xml:space="preserve"> TOC \o "1-6" </w:instrText>
      </w:r>
      <w:r w:rsidR="00334EB6">
        <w:rPr>
          <w:b/>
          <w:bCs/>
          <w:caps/>
        </w:rPr>
        <w:fldChar w:fldCharType="separate"/>
      </w:r>
    </w:p>
    <w:p w14:paraId="449BCA94" w14:textId="77777777" w:rsidR="00CB63DB" w:rsidRDefault="00CB63DB">
      <w:pPr>
        <w:pStyle w:val="Cuprins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Testing Scope</w:t>
      </w:r>
      <w:r>
        <w:tab/>
      </w:r>
      <w:r>
        <w:fldChar w:fldCharType="begin"/>
      </w:r>
      <w:r>
        <w:instrText xml:space="preserve"> PAGEREF _Toc465718303 \h </w:instrText>
      </w:r>
      <w:r>
        <w:fldChar w:fldCharType="separate"/>
      </w:r>
      <w:r w:rsidR="00007CA6">
        <w:t>4</w:t>
      </w:r>
      <w:r>
        <w:fldChar w:fldCharType="end"/>
      </w:r>
    </w:p>
    <w:p w14:paraId="27B75A19" w14:textId="77777777" w:rsidR="00CB63DB" w:rsidRDefault="00CB63DB">
      <w:pPr>
        <w:pStyle w:val="Cuprins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1.1.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 Environment</w:t>
      </w:r>
      <w:r>
        <w:tab/>
      </w:r>
      <w:r>
        <w:fldChar w:fldCharType="begin"/>
      </w:r>
      <w:r>
        <w:instrText xml:space="preserve"> PAGEREF _Toc465718304 \h </w:instrText>
      </w:r>
      <w:r>
        <w:fldChar w:fldCharType="separate"/>
      </w:r>
      <w:r w:rsidR="00007CA6">
        <w:t>4</w:t>
      </w:r>
      <w:r>
        <w:fldChar w:fldCharType="end"/>
      </w:r>
    </w:p>
    <w:p w14:paraId="40082BC0" w14:textId="77777777" w:rsidR="00CB63DB" w:rsidRDefault="00CB63DB">
      <w:pPr>
        <w:pStyle w:val="Cuprins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1.2.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Testing Team</w:t>
      </w:r>
      <w:r>
        <w:tab/>
      </w:r>
      <w:r>
        <w:fldChar w:fldCharType="begin"/>
      </w:r>
      <w:r>
        <w:instrText xml:space="preserve"> PAGEREF _Toc465718305 \h </w:instrText>
      </w:r>
      <w:r>
        <w:fldChar w:fldCharType="separate"/>
      </w:r>
      <w:r w:rsidR="00007CA6">
        <w:t>4</w:t>
      </w:r>
      <w:r>
        <w:fldChar w:fldCharType="end"/>
      </w:r>
    </w:p>
    <w:p w14:paraId="14834735" w14:textId="77777777" w:rsidR="00CB63DB" w:rsidRDefault="00CB63DB">
      <w:pPr>
        <w:pStyle w:val="Cuprins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 Results</w:t>
      </w:r>
      <w:r>
        <w:tab/>
      </w:r>
      <w:r>
        <w:fldChar w:fldCharType="begin"/>
      </w:r>
      <w:r>
        <w:instrText xml:space="preserve"> PAGEREF _Toc465718306 \h </w:instrText>
      </w:r>
      <w:r>
        <w:fldChar w:fldCharType="separate"/>
      </w:r>
      <w:r w:rsidR="00007CA6">
        <w:t>5</w:t>
      </w:r>
      <w:r>
        <w:fldChar w:fldCharType="end"/>
      </w:r>
    </w:p>
    <w:p w14:paraId="0B4F89A9" w14:textId="77777777" w:rsidR="00CB63DB" w:rsidRDefault="00CB63DB">
      <w:pPr>
        <w:pStyle w:val="Cuprins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1.3.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Executed Test Cases</w:t>
      </w:r>
      <w:r>
        <w:tab/>
      </w:r>
      <w:r>
        <w:fldChar w:fldCharType="begin"/>
      </w:r>
      <w:r>
        <w:instrText xml:space="preserve"> PAGEREF _Toc465718307 \h </w:instrText>
      </w:r>
      <w:r>
        <w:fldChar w:fldCharType="separate"/>
      </w:r>
      <w:r w:rsidR="00007CA6">
        <w:t>5</w:t>
      </w:r>
      <w:r>
        <w:fldChar w:fldCharType="end"/>
      </w:r>
    </w:p>
    <w:p w14:paraId="0560BDDD" w14:textId="77777777" w:rsidR="00CB63DB" w:rsidRDefault="00CB63DB">
      <w:pPr>
        <w:pStyle w:val="Cuprins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1.4.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Exploratory testing</w:t>
      </w:r>
      <w:r>
        <w:tab/>
      </w:r>
      <w:r>
        <w:fldChar w:fldCharType="begin"/>
      </w:r>
      <w:r>
        <w:instrText xml:space="preserve"> PAGEREF _Toc465718308 \h </w:instrText>
      </w:r>
      <w:r>
        <w:fldChar w:fldCharType="separate"/>
      </w:r>
      <w:r w:rsidR="00007CA6">
        <w:t>5</w:t>
      </w:r>
      <w:r>
        <w:fldChar w:fldCharType="end"/>
      </w:r>
    </w:p>
    <w:p w14:paraId="6B6073DD" w14:textId="77777777" w:rsidR="00CB63DB" w:rsidRDefault="00CB63DB">
      <w:pPr>
        <w:pStyle w:val="Cuprins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Defects</w:t>
      </w:r>
      <w:r>
        <w:tab/>
      </w:r>
      <w:r>
        <w:fldChar w:fldCharType="begin"/>
      </w:r>
      <w:r>
        <w:instrText xml:space="preserve"> PAGEREF _Toc465718309 \h </w:instrText>
      </w:r>
      <w:r>
        <w:fldChar w:fldCharType="separate"/>
      </w:r>
      <w:r w:rsidR="00007CA6">
        <w:t>6</w:t>
      </w:r>
      <w:r>
        <w:fldChar w:fldCharType="end"/>
      </w:r>
    </w:p>
    <w:p w14:paraId="6E49E868" w14:textId="77777777" w:rsidR="00CB63DB" w:rsidRDefault="00CB63DB">
      <w:pPr>
        <w:pStyle w:val="Cuprins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1.5.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New defects</w:t>
      </w:r>
      <w:r>
        <w:tab/>
      </w:r>
      <w:r>
        <w:fldChar w:fldCharType="begin"/>
      </w:r>
      <w:r>
        <w:instrText xml:space="preserve"> PAGEREF _Toc465718310 \h </w:instrText>
      </w:r>
      <w:r>
        <w:fldChar w:fldCharType="separate"/>
      </w:r>
      <w:r w:rsidR="00007CA6">
        <w:t>6</w:t>
      </w:r>
      <w:r>
        <w:fldChar w:fldCharType="end"/>
      </w:r>
    </w:p>
    <w:p w14:paraId="2465D931" w14:textId="77777777" w:rsidR="00CB63DB" w:rsidRDefault="00CB63DB">
      <w:pPr>
        <w:pStyle w:val="Cuprins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1.6.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Validated bugs</w:t>
      </w:r>
      <w:r>
        <w:tab/>
      </w:r>
      <w:r>
        <w:fldChar w:fldCharType="begin"/>
      </w:r>
      <w:r>
        <w:instrText xml:space="preserve"> PAGEREF _Toc465718311 \h </w:instrText>
      </w:r>
      <w:r>
        <w:fldChar w:fldCharType="separate"/>
      </w:r>
      <w:r w:rsidR="00007CA6">
        <w:t>7</w:t>
      </w:r>
      <w:r>
        <w:fldChar w:fldCharType="end"/>
      </w:r>
    </w:p>
    <w:p w14:paraId="7249E691" w14:textId="77777777" w:rsidR="00CB63DB" w:rsidRDefault="00CB63DB">
      <w:pPr>
        <w:pStyle w:val="Cuprins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1.7.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Old bugs still open</w:t>
      </w:r>
      <w:r>
        <w:tab/>
      </w:r>
      <w:r>
        <w:fldChar w:fldCharType="begin"/>
      </w:r>
      <w:r>
        <w:instrText xml:space="preserve"> PAGEREF _Toc465718312 \h </w:instrText>
      </w:r>
      <w:r>
        <w:fldChar w:fldCharType="separate"/>
      </w:r>
      <w:r w:rsidR="00007CA6">
        <w:t>7</w:t>
      </w:r>
      <w:r>
        <w:fldChar w:fldCharType="end"/>
      </w:r>
    </w:p>
    <w:p w14:paraId="181F4A9B" w14:textId="77777777" w:rsidR="00CB63DB" w:rsidRDefault="00CB63DB">
      <w:pPr>
        <w:pStyle w:val="Cuprins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Conclusions</w:t>
      </w:r>
      <w:r>
        <w:tab/>
      </w:r>
      <w:r>
        <w:fldChar w:fldCharType="begin"/>
      </w:r>
      <w:r>
        <w:instrText xml:space="preserve"> PAGEREF _Toc465718313 \h </w:instrText>
      </w:r>
      <w:r>
        <w:fldChar w:fldCharType="separate"/>
      </w:r>
      <w:r w:rsidR="00007CA6">
        <w:t>8</w:t>
      </w:r>
      <w:r>
        <w:fldChar w:fldCharType="end"/>
      </w:r>
    </w:p>
    <w:p w14:paraId="037DCE97" w14:textId="77777777" w:rsidR="00F94C69" w:rsidRPr="0048624E" w:rsidRDefault="00334EB6" w:rsidP="001C3F82">
      <w:pPr>
        <w:pStyle w:val="InfoParagraph1"/>
      </w:pPr>
      <w:r>
        <w:rPr>
          <w:b/>
          <w:bCs/>
          <w:caps/>
        </w:rPr>
        <w:fldChar w:fldCharType="end"/>
      </w:r>
      <w:r w:rsidR="00281AAC">
        <w:br w:type="page"/>
      </w:r>
      <w:bookmarkStart w:id="2" w:name="_Toc381091466"/>
    </w:p>
    <w:p w14:paraId="0C6B25C4" w14:textId="77777777" w:rsidR="007C688E" w:rsidRDefault="007C688E" w:rsidP="00822D78">
      <w:pPr>
        <w:pStyle w:val="Titlu1"/>
      </w:pPr>
      <w:bookmarkStart w:id="3" w:name="_Toc302146247"/>
      <w:bookmarkStart w:id="4" w:name="_Toc465718303"/>
      <w:bookmarkStart w:id="5" w:name="_Toc440274109"/>
      <w:r>
        <w:lastRenderedPageBreak/>
        <w:t>Testing Scope</w:t>
      </w:r>
      <w:bookmarkEnd w:id="3"/>
      <w:bookmarkEnd w:id="4"/>
    </w:p>
    <w:p w14:paraId="05947872" w14:textId="77777777" w:rsidR="00822D78" w:rsidRPr="00822D78" w:rsidRDefault="00822D78" w:rsidP="00822D78">
      <w:pPr>
        <w:pStyle w:val="Body"/>
      </w:pPr>
    </w:p>
    <w:tbl>
      <w:tblPr>
        <w:tblStyle w:val="Tabelgril"/>
        <w:tblW w:w="935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890"/>
        <w:gridCol w:w="2070"/>
        <w:gridCol w:w="2517"/>
      </w:tblGrid>
      <w:tr w:rsidR="00822D78" w:rsidRPr="00931529" w14:paraId="5AE67120" w14:textId="77777777" w:rsidTr="00822D78">
        <w:trPr>
          <w:trHeight w:val="500"/>
          <w:tblHeader/>
        </w:trPr>
        <w:tc>
          <w:tcPr>
            <w:tcW w:w="2880" w:type="dxa"/>
            <w:shd w:val="clear" w:color="auto" w:fill="F2F2F2" w:themeFill="background1" w:themeFillShade="F2"/>
            <w:vAlign w:val="bottom"/>
          </w:tcPr>
          <w:p w14:paraId="2BDD4F49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Product/Feature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bottom"/>
          </w:tcPr>
          <w:p w14:paraId="64375AE4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Period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bottom"/>
          </w:tcPr>
          <w:p w14:paraId="3AA6BF96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Tested Builds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14:paraId="2A10A068" w14:textId="77777777" w:rsidR="00822D78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 w:rsidR="00F441D2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loyment Date</w:t>
            </w:r>
          </w:p>
        </w:tc>
      </w:tr>
      <w:tr w:rsidR="00822D78" w:rsidRPr="00931529" w14:paraId="38C55049" w14:textId="77777777" w:rsidTr="00822D78">
        <w:trPr>
          <w:trHeight w:val="500"/>
        </w:trPr>
        <w:tc>
          <w:tcPr>
            <w:tcW w:w="2880" w:type="dxa"/>
          </w:tcPr>
          <w:p w14:paraId="558EAD11" w14:textId="41CCE19E" w:rsidR="00822D78" w:rsidRPr="003C49E7" w:rsidRDefault="00D12187" w:rsidP="00C9452A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Registration form</w:t>
            </w:r>
          </w:p>
        </w:tc>
        <w:tc>
          <w:tcPr>
            <w:tcW w:w="1890" w:type="dxa"/>
          </w:tcPr>
          <w:p w14:paraId="5D925A36" w14:textId="1F21CAFA" w:rsidR="00822D78" w:rsidRPr="003C49E7" w:rsidRDefault="00D12187" w:rsidP="00CA72D7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25.06.2024</w:t>
            </w:r>
          </w:p>
        </w:tc>
        <w:tc>
          <w:tcPr>
            <w:tcW w:w="2070" w:type="dxa"/>
          </w:tcPr>
          <w:p w14:paraId="529BBF2E" w14:textId="77777777" w:rsidR="00822D78" w:rsidRPr="003C49E7" w:rsidRDefault="005B13DE" w:rsidP="00CA72D7">
            <w:pPr>
              <w:pStyle w:val="InfoParagraph1"/>
              <w:rPr>
                <w:b/>
                <w:color w:val="auto"/>
              </w:rPr>
            </w:pPr>
            <w:r w:rsidRPr="003C49E7">
              <w:rPr>
                <w:b/>
                <w:color w:val="auto"/>
              </w:rPr>
              <w:t>1.1</w:t>
            </w:r>
          </w:p>
        </w:tc>
        <w:tc>
          <w:tcPr>
            <w:tcW w:w="2517" w:type="dxa"/>
          </w:tcPr>
          <w:p w14:paraId="3C022153" w14:textId="150888A6" w:rsidR="00822D78" w:rsidRPr="003C49E7" w:rsidRDefault="00D12187" w:rsidP="00CA72D7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25.06.2024</w:t>
            </w:r>
          </w:p>
        </w:tc>
      </w:tr>
      <w:tr w:rsidR="00510711" w:rsidRPr="00931529" w14:paraId="1C4D9E8E" w14:textId="77777777" w:rsidTr="00500036">
        <w:trPr>
          <w:trHeight w:val="604"/>
        </w:trPr>
        <w:tc>
          <w:tcPr>
            <w:tcW w:w="2880" w:type="dxa"/>
          </w:tcPr>
          <w:p w14:paraId="04A5BFEA" w14:textId="09300507" w:rsidR="00510711" w:rsidRDefault="0051071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Onclick functionality for</w:t>
            </w:r>
            <w:r w:rsidR="00D12187">
              <w:rPr>
                <w:sz w:val="18"/>
                <w:szCs w:val="18"/>
              </w:rPr>
              <w:t xml:space="preserve"> “Select Country”</w:t>
            </w:r>
          </w:p>
        </w:tc>
        <w:tc>
          <w:tcPr>
            <w:tcW w:w="1890" w:type="dxa"/>
          </w:tcPr>
          <w:p w14:paraId="65C01ABE" w14:textId="77777777" w:rsidR="00510711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15CEE7B5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3D9BC7D2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  <w:tr w:rsidR="00822D78" w:rsidRPr="00931529" w14:paraId="1DA27FA7" w14:textId="77777777" w:rsidTr="00822D78">
        <w:trPr>
          <w:trHeight w:val="500"/>
        </w:trPr>
        <w:tc>
          <w:tcPr>
            <w:tcW w:w="2880" w:type="dxa"/>
          </w:tcPr>
          <w:p w14:paraId="68C86A33" w14:textId="535D4ED0" w:rsidR="00822D78" w:rsidRDefault="00D12187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1890" w:type="dxa"/>
          </w:tcPr>
          <w:p w14:paraId="6B9F24B4" w14:textId="77777777" w:rsidR="00822D78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53500919" w14:textId="77777777"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4079D9BA" w14:textId="77777777"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</w:tr>
      <w:tr w:rsidR="00822D78" w:rsidRPr="00931529" w14:paraId="6B1B6BA4" w14:textId="77777777" w:rsidTr="00822D78">
        <w:trPr>
          <w:trHeight w:val="500"/>
        </w:trPr>
        <w:tc>
          <w:tcPr>
            <w:tcW w:w="2880" w:type="dxa"/>
          </w:tcPr>
          <w:p w14:paraId="7E07DD4A" w14:textId="334124DE" w:rsidR="00822D78" w:rsidRPr="00931529" w:rsidRDefault="00D12187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1890" w:type="dxa"/>
          </w:tcPr>
          <w:p w14:paraId="0EC165DC" w14:textId="77777777"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2C6D53B5" w14:textId="77777777"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793115BA" w14:textId="77777777"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</w:tr>
      <w:tr w:rsidR="00510711" w:rsidRPr="00931529" w14:paraId="4E3F0844" w14:textId="77777777" w:rsidTr="00822D78">
        <w:trPr>
          <w:trHeight w:val="500"/>
        </w:trPr>
        <w:tc>
          <w:tcPr>
            <w:tcW w:w="2880" w:type="dxa"/>
          </w:tcPr>
          <w:p w14:paraId="15FD6226" w14:textId="4BE787DB" w:rsidR="00510711" w:rsidRDefault="00D12187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890" w:type="dxa"/>
          </w:tcPr>
          <w:p w14:paraId="34AB111D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21BC600D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52BD9662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  <w:tr w:rsidR="00510711" w:rsidRPr="00931529" w14:paraId="735FB496" w14:textId="77777777" w:rsidTr="00822D78">
        <w:trPr>
          <w:trHeight w:val="500"/>
        </w:trPr>
        <w:tc>
          <w:tcPr>
            <w:tcW w:w="2880" w:type="dxa"/>
          </w:tcPr>
          <w:p w14:paraId="632CEA4C" w14:textId="017536F3" w:rsidR="00510711" w:rsidRDefault="00D12187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Repeat password</w:t>
            </w:r>
          </w:p>
        </w:tc>
        <w:tc>
          <w:tcPr>
            <w:tcW w:w="1890" w:type="dxa"/>
          </w:tcPr>
          <w:p w14:paraId="4D255E65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2DA31B0A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65511A02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</w:tbl>
    <w:p w14:paraId="399FD3FB" w14:textId="77777777" w:rsidR="005E36C1" w:rsidRPr="005E36C1" w:rsidRDefault="005E36C1" w:rsidP="005E36C1">
      <w:pPr>
        <w:pStyle w:val="Body"/>
      </w:pPr>
    </w:p>
    <w:p w14:paraId="439416D4" w14:textId="77777777" w:rsidR="00524A7A" w:rsidRDefault="005E36C1" w:rsidP="00CB63DB">
      <w:pPr>
        <w:pStyle w:val="Titlu2"/>
      </w:pPr>
      <w:bookmarkStart w:id="6" w:name="_Toc465718304"/>
      <w:r>
        <w:t xml:space="preserve">Test </w:t>
      </w:r>
      <w:r w:rsidR="007C688E" w:rsidRPr="007C688E">
        <w:t>Environment</w:t>
      </w:r>
      <w:bookmarkEnd w:id="6"/>
    </w:p>
    <w:tbl>
      <w:tblPr>
        <w:tblStyle w:val="Tabelgril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510"/>
        <w:gridCol w:w="2786"/>
      </w:tblGrid>
      <w:tr w:rsidR="007C688E" w:rsidRPr="00931529" w14:paraId="3BC4782C" w14:textId="77777777" w:rsidTr="00822D78">
        <w:trPr>
          <w:trHeight w:val="500"/>
          <w:tblHeader/>
        </w:trPr>
        <w:tc>
          <w:tcPr>
            <w:tcW w:w="3060" w:type="dxa"/>
            <w:shd w:val="clear" w:color="auto" w:fill="F2F2F2" w:themeFill="background1" w:themeFillShade="F2"/>
            <w:vAlign w:val="bottom"/>
          </w:tcPr>
          <w:p w14:paraId="233CAA45" w14:textId="77777777" w:rsidR="007C688E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Environment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bottom"/>
          </w:tcPr>
          <w:p w14:paraId="695CD814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Details</w:t>
            </w:r>
          </w:p>
        </w:tc>
        <w:tc>
          <w:tcPr>
            <w:tcW w:w="2786" w:type="dxa"/>
            <w:shd w:val="clear" w:color="auto" w:fill="F2F2F2" w:themeFill="background1" w:themeFillShade="F2"/>
            <w:vAlign w:val="bottom"/>
          </w:tcPr>
          <w:p w14:paraId="29DA6E41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165714" w:rsidRPr="00931529" w14:paraId="3FE049DB" w14:textId="77777777" w:rsidTr="00165714">
        <w:trPr>
          <w:trHeight w:val="500"/>
        </w:trPr>
        <w:tc>
          <w:tcPr>
            <w:tcW w:w="3060" w:type="dxa"/>
            <w:vMerge w:val="restart"/>
            <w:vAlign w:val="center"/>
          </w:tcPr>
          <w:p w14:paraId="7B43118A" w14:textId="575B6ED1" w:rsidR="00165714" w:rsidRPr="00192B87" w:rsidRDefault="00D12187" w:rsidP="00CC42A6">
            <w:pPr>
              <w:pStyle w:val="InfoParagraph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Released</w:t>
            </w:r>
          </w:p>
        </w:tc>
        <w:tc>
          <w:tcPr>
            <w:tcW w:w="3510" w:type="dxa"/>
          </w:tcPr>
          <w:p w14:paraId="5704C801" w14:textId="77777777" w:rsidR="00BB22A3" w:rsidRPr="00192B87" w:rsidRDefault="00165714" w:rsidP="0023336D">
            <w:pPr>
              <w:pStyle w:val="InfoParagraph1"/>
              <w:rPr>
                <w:color w:val="404040" w:themeColor="text1" w:themeTint="BF"/>
              </w:rPr>
            </w:pPr>
            <w:proofErr w:type="spellStart"/>
            <w:proofErr w:type="gramStart"/>
            <w:r w:rsidRPr="00192B87">
              <w:rPr>
                <w:color w:val="404040" w:themeColor="text1" w:themeTint="BF"/>
              </w:rPr>
              <w:t>OS:Windows</w:t>
            </w:r>
            <w:proofErr w:type="spellEnd"/>
            <w:proofErr w:type="gramEnd"/>
            <w:r w:rsidRPr="00192B87">
              <w:rPr>
                <w:color w:val="404040" w:themeColor="text1" w:themeTint="BF"/>
              </w:rPr>
              <w:t xml:space="preserve"> </w:t>
            </w:r>
          </w:p>
          <w:p w14:paraId="6D79A55A" w14:textId="4390D098" w:rsidR="00165714" w:rsidRPr="00192B87" w:rsidRDefault="00D12187" w:rsidP="0023336D">
            <w:pPr>
              <w:pStyle w:val="InfoParagraph1"/>
              <w:rPr>
                <w:color w:val="404040" w:themeColor="text1" w:themeTint="BF"/>
              </w:rPr>
            </w:pPr>
            <w:r w:rsidRPr="00D12187">
              <w:rPr>
                <w:color w:val="404040" w:themeColor="text1" w:themeTint="BF"/>
              </w:rPr>
              <w:t>Windows 10 Enterprise LTSC</w:t>
            </w:r>
          </w:p>
        </w:tc>
        <w:tc>
          <w:tcPr>
            <w:tcW w:w="2786" w:type="dxa"/>
          </w:tcPr>
          <w:p w14:paraId="6EC96979" w14:textId="77777777" w:rsidR="00165714" w:rsidRPr="00931529" w:rsidRDefault="00165714" w:rsidP="007C688E">
            <w:pPr>
              <w:pStyle w:val="InfoParagraph1"/>
            </w:pPr>
          </w:p>
        </w:tc>
      </w:tr>
      <w:tr w:rsidR="00165714" w:rsidRPr="00931529" w14:paraId="469A7FBB" w14:textId="77777777" w:rsidTr="00822D78">
        <w:trPr>
          <w:trHeight w:val="500"/>
        </w:trPr>
        <w:tc>
          <w:tcPr>
            <w:tcW w:w="3060" w:type="dxa"/>
            <w:vMerge/>
          </w:tcPr>
          <w:p w14:paraId="1A7E3CFD" w14:textId="77777777" w:rsidR="00165714" w:rsidRPr="00192B87" w:rsidRDefault="00165714" w:rsidP="007C688E">
            <w:pPr>
              <w:pStyle w:val="InfoParagraph1"/>
              <w:rPr>
                <w:color w:val="404040" w:themeColor="text1" w:themeTint="BF"/>
              </w:rPr>
            </w:pPr>
          </w:p>
        </w:tc>
        <w:tc>
          <w:tcPr>
            <w:tcW w:w="3510" w:type="dxa"/>
          </w:tcPr>
          <w:p w14:paraId="77F674FF" w14:textId="118785ED" w:rsidR="00165714" w:rsidRPr="00192B87" w:rsidRDefault="00165714" w:rsidP="0023336D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 xml:space="preserve">Mozilla </w:t>
            </w:r>
            <w:r w:rsidR="000C7CA2">
              <w:rPr>
                <w:color w:val="404040" w:themeColor="text1" w:themeTint="BF"/>
              </w:rPr>
              <w:t>Firefox</w:t>
            </w:r>
            <w:r w:rsidRPr="00192B87">
              <w:rPr>
                <w:color w:val="404040" w:themeColor="text1" w:themeTint="BF"/>
              </w:rPr>
              <w:t xml:space="preserve"> </w:t>
            </w:r>
            <w:r w:rsidR="00D12187" w:rsidRPr="00D12187">
              <w:rPr>
                <w:color w:val="404040" w:themeColor="text1" w:themeTint="BF"/>
              </w:rPr>
              <w:t>127.0</w:t>
            </w:r>
          </w:p>
        </w:tc>
        <w:tc>
          <w:tcPr>
            <w:tcW w:w="2786" w:type="dxa"/>
          </w:tcPr>
          <w:p w14:paraId="44F35897" w14:textId="77777777" w:rsidR="00165714" w:rsidRPr="00931529" w:rsidRDefault="00165714" w:rsidP="007C688E">
            <w:pPr>
              <w:pStyle w:val="InfoParagraph1"/>
            </w:pPr>
          </w:p>
        </w:tc>
      </w:tr>
      <w:tr w:rsidR="00165714" w:rsidRPr="00931529" w14:paraId="4923F239" w14:textId="77777777" w:rsidTr="00822D78">
        <w:trPr>
          <w:trHeight w:val="500"/>
        </w:trPr>
        <w:tc>
          <w:tcPr>
            <w:tcW w:w="3060" w:type="dxa"/>
            <w:vMerge/>
          </w:tcPr>
          <w:p w14:paraId="302311D6" w14:textId="77777777" w:rsidR="00165714" w:rsidRPr="00192B87" w:rsidRDefault="00165714" w:rsidP="00CA72D7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510" w:type="dxa"/>
          </w:tcPr>
          <w:p w14:paraId="4C6FFD9B" w14:textId="608DC392" w:rsidR="00165714" w:rsidRPr="00192B87" w:rsidRDefault="00165714" w:rsidP="0023336D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 xml:space="preserve">Google </w:t>
            </w:r>
            <w:proofErr w:type="gramStart"/>
            <w:r w:rsidRPr="00192B87">
              <w:rPr>
                <w:color w:val="404040" w:themeColor="text1" w:themeTint="BF"/>
              </w:rPr>
              <w:t>Chrome</w:t>
            </w:r>
            <w:r w:rsidR="000C7CA2">
              <w:rPr>
                <w:color w:val="404040" w:themeColor="text1" w:themeTint="BF"/>
              </w:rPr>
              <w:t xml:space="preserve"> </w:t>
            </w:r>
            <w:r w:rsidR="00D12187">
              <w:rPr>
                <w:rFonts w:ascii="Segoe UI" w:hAnsi="Segoe UI" w:cs="Segoe UI"/>
                <w:color w:val="444746"/>
                <w:sz w:val="20"/>
                <w:szCs w:val="20"/>
                <w:shd w:val="clear" w:color="auto" w:fill="FFFFFF"/>
              </w:rPr>
              <w:t xml:space="preserve"> 126</w:t>
            </w:r>
            <w:proofErr w:type="gramEnd"/>
            <w:r w:rsidR="00D12187">
              <w:rPr>
                <w:rFonts w:ascii="Segoe UI" w:hAnsi="Segoe UI" w:cs="Segoe UI"/>
                <w:color w:val="444746"/>
                <w:sz w:val="20"/>
                <w:szCs w:val="20"/>
                <w:shd w:val="clear" w:color="auto" w:fill="FFFFFF"/>
              </w:rPr>
              <w:t>.0.6478.61</w:t>
            </w:r>
          </w:p>
        </w:tc>
        <w:tc>
          <w:tcPr>
            <w:tcW w:w="2786" w:type="dxa"/>
          </w:tcPr>
          <w:p w14:paraId="7F610C5B" w14:textId="77777777" w:rsidR="00165714" w:rsidRPr="00931529" w:rsidRDefault="00165714" w:rsidP="00CA72D7">
            <w:pPr>
              <w:rPr>
                <w:sz w:val="18"/>
                <w:szCs w:val="18"/>
              </w:rPr>
            </w:pPr>
          </w:p>
        </w:tc>
      </w:tr>
      <w:tr w:rsidR="00165714" w:rsidRPr="00931529" w14:paraId="2645AE66" w14:textId="77777777" w:rsidTr="00822D78">
        <w:trPr>
          <w:trHeight w:val="500"/>
        </w:trPr>
        <w:tc>
          <w:tcPr>
            <w:tcW w:w="3060" w:type="dxa"/>
            <w:vMerge/>
          </w:tcPr>
          <w:p w14:paraId="03105598" w14:textId="77777777" w:rsidR="00165714" w:rsidRPr="00192B87" w:rsidRDefault="00165714" w:rsidP="00CA72D7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510" w:type="dxa"/>
          </w:tcPr>
          <w:p w14:paraId="24B05660" w14:textId="4E55743D" w:rsidR="00165714" w:rsidRPr="00192B87" w:rsidRDefault="00526D67" w:rsidP="00CA72D7">
            <w:pPr>
              <w:pStyle w:val="InfoParagraph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Microsoft Edge </w:t>
            </w:r>
            <w:r>
              <w:rPr>
                <w:rFonts w:ascii="Arial" w:hAnsi="Arial" w:cs="Arial"/>
                <w:color w:val="717171"/>
                <w:szCs w:val="18"/>
                <w:shd w:val="clear" w:color="auto" w:fill="F7F7F7"/>
              </w:rPr>
              <w:t>126.0.2592.68</w:t>
            </w:r>
          </w:p>
        </w:tc>
        <w:tc>
          <w:tcPr>
            <w:tcW w:w="2786" w:type="dxa"/>
          </w:tcPr>
          <w:p w14:paraId="1BEE7686" w14:textId="77777777" w:rsidR="00165714" w:rsidRPr="00931529" w:rsidRDefault="00165714" w:rsidP="00CA72D7">
            <w:pPr>
              <w:rPr>
                <w:sz w:val="18"/>
                <w:szCs w:val="18"/>
              </w:rPr>
            </w:pPr>
          </w:p>
        </w:tc>
      </w:tr>
      <w:tr w:rsidR="00165714" w:rsidRPr="00931529" w14:paraId="71E026EC" w14:textId="77777777" w:rsidTr="00822D78">
        <w:trPr>
          <w:trHeight w:val="500"/>
        </w:trPr>
        <w:tc>
          <w:tcPr>
            <w:tcW w:w="3060" w:type="dxa"/>
            <w:vMerge/>
          </w:tcPr>
          <w:p w14:paraId="5A404FFA" w14:textId="77777777" w:rsidR="00165714" w:rsidRPr="00192B87" w:rsidRDefault="00165714" w:rsidP="00CA72D7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510" w:type="dxa"/>
          </w:tcPr>
          <w:p w14:paraId="70490A40" w14:textId="41688146" w:rsidR="00165714" w:rsidRPr="00192B87" w:rsidRDefault="00526D67" w:rsidP="00CA72D7">
            <w:pPr>
              <w:pStyle w:val="InfoParagraph1"/>
              <w:rPr>
                <w:color w:val="404040" w:themeColor="text1" w:themeTint="BF"/>
              </w:rPr>
            </w:pPr>
            <w:proofErr w:type="spellStart"/>
            <w:r>
              <w:rPr>
                <w:color w:val="404040" w:themeColor="text1" w:themeTint="BF"/>
              </w:rPr>
              <w:t>Iphone</w:t>
            </w:r>
            <w:proofErr w:type="spellEnd"/>
            <w:r>
              <w:rPr>
                <w:color w:val="404040" w:themeColor="text1" w:themeTint="BF"/>
              </w:rPr>
              <w:t xml:space="preserve"> 14</w:t>
            </w:r>
            <w:r w:rsidR="0076622F">
              <w:rPr>
                <w:color w:val="404040" w:themeColor="text1" w:themeTint="BF"/>
              </w:rPr>
              <w:t xml:space="preserve"> Mobile D</w:t>
            </w:r>
            <w:r w:rsidR="00165714" w:rsidRPr="00192B87">
              <w:rPr>
                <w:color w:val="404040" w:themeColor="text1" w:themeTint="BF"/>
              </w:rPr>
              <w:t>evice</w:t>
            </w:r>
          </w:p>
          <w:p w14:paraId="3D1B30B0" w14:textId="4E7629E1" w:rsidR="00165714" w:rsidRPr="00192B87" w:rsidRDefault="00165714" w:rsidP="00165714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 xml:space="preserve">OS: </w:t>
            </w:r>
            <w:r w:rsidR="00526D67">
              <w:rPr>
                <w:color w:val="404040" w:themeColor="text1" w:themeTint="BF"/>
              </w:rPr>
              <w:t>IOS 17.5.1</w:t>
            </w:r>
            <w:r w:rsidRPr="00192B87">
              <w:rPr>
                <w:color w:val="404040" w:themeColor="text1" w:themeTint="BF"/>
              </w:rPr>
              <w:t xml:space="preserve"> </w:t>
            </w:r>
          </w:p>
          <w:p w14:paraId="57279818" w14:textId="65893301" w:rsidR="00165714" w:rsidRPr="00192B87" w:rsidRDefault="00526D67" w:rsidP="00165714">
            <w:pPr>
              <w:pStyle w:val="InfoParagraph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Safari </w:t>
            </w:r>
            <w:r w:rsidR="00165714" w:rsidRPr="00192B87">
              <w:rPr>
                <w:color w:val="404040" w:themeColor="text1" w:themeTint="BF"/>
              </w:rPr>
              <w:t>Browser</w:t>
            </w:r>
          </w:p>
        </w:tc>
        <w:tc>
          <w:tcPr>
            <w:tcW w:w="2786" w:type="dxa"/>
          </w:tcPr>
          <w:p w14:paraId="2502A77D" w14:textId="77777777" w:rsidR="00165714" w:rsidRPr="00931529" w:rsidRDefault="00165714" w:rsidP="00CA72D7">
            <w:pPr>
              <w:rPr>
                <w:sz w:val="18"/>
                <w:szCs w:val="18"/>
              </w:rPr>
            </w:pPr>
          </w:p>
        </w:tc>
      </w:tr>
    </w:tbl>
    <w:p w14:paraId="3F4214A2" w14:textId="77777777" w:rsidR="00524A7A" w:rsidRDefault="007C688E" w:rsidP="00CB63DB">
      <w:pPr>
        <w:pStyle w:val="Titlu2"/>
      </w:pPr>
      <w:bookmarkStart w:id="7" w:name="_Toc465718305"/>
      <w:r>
        <w:t>Testing Team</w:t>
      </w:r>
      <w:bookmarkEnd w:id="7"/>
    </w:p>
    <w:tbl>
      <w:tblPr>
        <w:tblStyle w:val="Tabelgril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551"/>
        <w:gridCol w:w="4253"/>
      </w:tblGrid>
      <w:tr w:rsidR="007C688E" w:rsidRPr="00931529" w14:paraId="4DA219E1" w14:textId="77777777" w:rsidTr="00CA72D7">
        <w:trPr>
          <w:trHeight w:val="500"/>
          <w:tblHeader/>
        </w:trPr>
        <w:tc>
          <w:tcPr>
            <w:tcW w:w="2552" w:type="dxa"/>
            <w:shd w:val="clear" w:color="auto" w:fill="F2F2F2" w:themeFill="background1" w:themeFillShade="F2"/>
            <w:vAlign w:val="bottom"/>
          </w:tcPr>
          <w:p w14:paraId="651E7014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bottom"/>
          </w:tcPr>
          <w:p w14:paraId="5BBE9850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bottom"/>
          </w:tcPr>
          <w:p w14:paraId="39E6283A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  <w:r w:rsidR="00822D78">
              <w:rPr>
                <w:sz w:val="18"/>
                <w:szCs w:val="18"/>
              </w:rPr>
              <w:t xml:space="preserve"> (e.g. test effort h)</w:t>
            </w:r>
          </w:p>
        </w:tc>
      </w:tr>
      <w:tr w:rsidR="007C688E" w:rsidRPr="00931529" w14:paraId="494FBB3D" w14:textId="77777777" w:rsidTr="00CA72D7">
        <w:trPr>
          <w:trHeight w:val="500"/>
        </w:trPr>
        <w:tc>
          <w:tcPr>
            <w:tcW w:w="2552" w:type="dxa"/>
          </w:tcPr>
          <w:p w14:paraId="5EC79A4A" w14:textId="1C0AB0C7" w:rsidR="007C688E" w:rsidRPr="00931529" w:rsidRDefault="00526D67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Junior</w:t>
            </w:r>
            <w:r w:rsidR="000C7CA2">
              <w:rPr>
                <w:sz w:val="18"/>
                <w:szCs w:val="18"/>
              </w:rPr>
              <w:t xml:space="preserve"> Tester</w:t>
            </w:r>
          </w:p>
        </w:tc>
        <w:tc>
          <w:tcPr>
            <w:tcW w:w="2551" w:type="dxa"/>
          </w:tcPr>
          <w:p w14:paraId="2A76E2A6" w14:textId="4CE6E657" w:rsidR="007C688E" w:rsidRPr="00931529" w:rsidRDefault="00526D67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Simona Birsan</w:t>
            </w:r>
          </w:p>
        </w:tc>
        <w:tc>
          <w:tcPr>
            <w:tcW w:w="4253" w:type="dxa"/>
          </w:tcPr>
          <w:p w14:paraId="2DE1C502" w14:textId="2AB033A9" w:rsidR="007C688E" w:rsidRPr="00931529" w:rsidRDefault="00526D67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5h</w:t>
            </w:r>
          </w:p>
        </w:tc>
      </w:tr>
    </w:tbl>
    <w:p w14:paraId="12CEE104" w14:textId="77777777" w:rsidR="00822D78" w:rsidRDefault="00822D78" w:rsidP="007C688E">
      <w:pPr>
        <w:pStyle w:val="Body"/>
      </w:pPr>
    </w:p>
    <w:p w14:paraId="259AFF5E" w14:textId="77777777" w:rsidR="00822D78" w:rsidRDefault="00822D78">
      <w:pPr>
        <w:spacing w:before="0" w:line="260" w:lineRule="exact"/>
        <w:rPr>
          <w:sz w:val="18"/>
          <w:szCs w:val="20"/>
          <w:lang w:val="en-US"/>
        </w:rPr>
      </w:pPr>
      <w:r>
        <w:br w:type="page"/>
      </w:r>
    </w:p>
    <w:p w14:paraId="4643735E" w14:textId="77777777" w:rsidR="00524A7A" w:rsidRPr="00822D78" w:rsidRDefault="00524A7A" w:rsidP="00822D78">
      <w:pPr>
        <w:pStyle w:val="Titlu1"/>
      </w:pPr>
      <w:bookmarkStart w:id="8" w:name="_Toc465718306"/>
      <w:r w:rsidRPr="00822D78">
        <w:lastRenderedPageBreak/>
        <w:t xml:space="preserve">Test </w:t>
      </w:r>
      <w:r w:rsidR="00F14713" w:rsidRPr="00822D78">
        <w:t>Results</w:t>
      </w:r>
      <w:bookmarkEnd w:id="8"/>
    </w:p>
    <w:p w14:paraId="24ADBC29" w14:textId="77777777" w:rsidR="00F14713" w:rsidRDefault="00B73964" w:rsidP="00CB63DB">
      <w:pPr>
        <w:pStyle w:val="Titlu2"/>
      </w:pPr>
      <w:bookmarkStart w:id="9" w:name="_Toc465718307"/>
      <w:r>
        <w:t xml:space="preserve">Executed </w:t>
      </w:r>
      <w:r w:rsidR="00F14713">
        <w:t>Test Case</w:t>
      </w:r>
      <w:r>
        <w:t>s</w:t>
      </w:r>
      <w:bookmarkEnd w:id="9"/>
    </w:p>
    <w:tbl>
      <w:tblPr>
        <w:tblStyle w:val="Tabelgril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8"/>
        <w:gridCol w:w="810"/>
        <w:gridCol w:w="900"/>
        <w:gridCol w:w="900"/>
        <w:gridCol w:w="990"/>
        <w:gridCol w:w="630"/>
        <w:gridCol w:w="1598"/>
      </w:tblGrid>
      <w:tr w:rsidR="005A2134" w:rsidRPr="00931529" w14:paraId="63AF4196" w14:textId="77777777" w:rsidTr="0007315D">
        <w:trPr>
          <w:trHeight w:val="683"/>
          <w:tblHeader/>
        </w:trPr>
        <w:tc>
          <w:tcPr>
            <w:tcW w:w="3528" w:type="dxa"/>
            <w:shd w:val="clear" w:color="auto" w:fill="F2F2F2" w:themeFill="background1" w:themeFillShade="F2"/>
            <w:vAlign w:val="center"/>
          </w:tcPr>
          <w:p w14:paraId="381830A9" w14:textId="77777777"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130F8CFA" w14:textId="77777777"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56A01488" w14:textId="77777777"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56408AB5" w14:textId="77777777"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Failed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051631C7" w14:textId="77777777"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Blocked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3F80419C" w14:textId="77777777"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  <w:tc>
          <w:tcPr>
            <w:tcW w:w="1598" w:type="dxa"/>
            <w:shd w:val="clear" w:color="auto" w:fill="F2F2F2" w:themeFill="background1" w:themeFillShade="F2"/>
            <w:vAlign w:val="center"/>
          </w:tcPr>
          <w:p w14:paraId="3661DEDB" w14:textId="77777777"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FD74FF" w:rsidRPr="00931529" w14:paraId="1DE55E0D" w14:textId="77777777" w:rsidTr="0076622F">
        <w:trPr>
          <w:trHeight w:val="500"/>
        </w:trPr>
        <w:tc>
          <w:tcPr>
            <w:tcW w:w="3528" w:type="dxa"/>
          </w:tcPr>
          <w:p w14:paraId="55740303" w14:textId="2B4533E2" w:rsidR="00FD74FF" w:rsidRPr="003C49E7" w:rsidRDefault="00526D67" w:rsidP="002835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Field validation</w:t>
            </w:r>
          </w:p>
        </w:tc>
        <w:tc>
          <w:tcPr>
            <w:tcW w:w="810" w:type="dxa"/>
          </w:tcPr>
          <w:p w14:paraId="5EA47D07" w14:textId="02C121AF" w:rsidR="00FD74FF" w:rsidRPr="003C49E7" w:rsidRDefault="00526D67" w:rsidP="003C49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vAlign w:val="center"/>
          </w:tcPr>
          <w:p w14:paraId="675D67CE" w14:textId="2F6108BE" w:rsidR="00FD74FF" w:rsidRPr="007C02A9" w:rsidRDefault="00526D67" w:rsidP="009D7A3C">
            <w:pPr>
              <w:pStyle w:val="InfoParagraph1"/>
            </w:pPr>
            <w:r>
              <w:t>1</w:t>
            </w:r>
          </w:p>
        </w:tc>
        <w:tc>
          <w:tcPr>
            <w:tcW w:w="900" w:type="dxa"/>
          </w:tcPr>
          <w:p w14:paraId="05644A1E" w14:textId="68B36A9F" w:rsidR="00FD74FF" w:rsidRPr="003C49E7" w:rsidRDefault="00526D67" w:rsidP="003C49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14:paraId="737C132C" w14:textId="77777777" w:rsidR="00FD74FF" w:rsidRPr="003C49E7" w:rsidRDefault="002835C1" w:rsidP="003C49E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79F87A9D" w14:textId="77777777" w:rsidR="00FD74FF" w:rsidRPr="003C49E7" w:rsidRDefault="002835C1" w:rsidP="003C49E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4C84CE26" w14:textId="460E36B8" w:rsidR="00FD74FF" w:rsidRPr="002835C1" w:rsidRDefault="00526D67" w:rsidP="00AA2D61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</w:tr>
      <w:tr w:rsidR="00FD74FF" w:rsidRPr="00931529" w14:paraId="21A24EE6" w14:textId="77777777" w:rsidTr="0076622F">
        <w:trPr>
          <w:trHeight w:val="500"/>
        </w:trPr>
        <w:tc>
          <w:tcPr>
            <w:tcW w:w="3528" w:type="dxa"/>
          </w:tcPr>
          <w:p w14:paraId="0355CED3" w14:textId="5E5BD492" w:rsidR="00FD74FF" w:rsidRPr="003C49E7" w:rsidRDefault="00526D67" w:rsidP="002835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810" w:type="dxa"/>
          </w:tcPr>
          <w:p w14:paraId="0DEC2DAD" w14:textId="5AD4661B" w:rsidR="00FD74FF" w:rsidRPr="003C49E7" w:rsidRDefault="002D1B5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900" w:type="dxa"/>
            <w:vAlign w:val="bottom"/>
          </w:tcPr>
          <w:p w14:paraId="38A10217" w14:textId="3AFD46CC" w:rsidR="00FD74FF" w:rsidRPr="007C02A9" w:rsidRDefault="002D1B56" w:rsidP="009D7A3C">
            <w:pPr>
              <w:pStyle w:val="InfoParagraph1"/>
            </w:pPr>
            <w:r>
              <w:t>6</w:t>
            </w:r>
          </w:p>
        </w:tc>
        <w:tc>
          <w:tcPr>
            <w:tcW w:w="900" w:type="dxa"/>
          </w:tcPr>
          <w:p w14:paraId="13DA07B2" w14:textId="77777777"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2E65FB40" w14:textId="77777777"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196499F3" w14:textId="77777777"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4372AEA2" w14:textId="524837AF" w:rsidR="00FD74FF" w:rsidRPr="002D1B56" w:rsidRDefault="002D1B56" w:rsidP="00AA2D61">
            <w:pPr>
              <w:rPr>
                <w:color w:val="00B050"/>
                <w:sz w:val="18"/>
                <w:szCs w:val="18"/>
              </w:rPr>
            </w:pPr>
            <w:r>
              <w:t>1</w:t>
            </w:r>
            <w:r>
              <w:rPr>
                <w:sz w:val="18"/>
                <w:szCs w:val="18"/>
              </w:rPr>
              <w:t xml:space="preserve"> cannot be tested (duplicate email)</w:t>
            </w:r>
          </w:p>
        </w:tc>
      </w:tr>
      <w:tr w:rsidR="00FD74FF" w:rsidRPr="00931529" w14:paraId="17A11AB3" w14:textId="77777777" w:rsidTr="0076622F">
        <w:trPr>
          <w:trHeight w:val="500"/>
        </w:trPr>
        <w:tc>
          <w:tcPr>
            <w:tcW w:w="3528" w:type="dxa"/>
          </w:tcPr>
          <w:p w14:paraId="6AB9A36C" w14:textId="157CDBF3" w:rsidR="00FD74FF" w:rsidRPr="003C49E7" w:rsidRDefault="002D1B5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810" w:type="dxa"/>
          </w:tcPr>
          <w:p w14:paraId="6EBF4637" w14:textId="74E43F9E" w:rsidR="00FD74FF" w:rsidRPr="003C49E7" w:rsidRDefault="002D1B56" w:rsidP="003C49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00" w:type="dxa"/>
            <w:vAlign w:val="bottom"/>
          </w:tcPr>
          <w:p w14:paraId="3AF59FF8" w14:textId="31875098" w:rsidR="00FD74FF" w:rsidRPr="007C02A9" w:rsidRDefault="002D1B56" w:rsidP="009D7A3C">
            <w:pPr>
              <w:pStyle w:val="InfoParagraph1"/>
            </w:pPr>
            <w:r>
              <w:t>3</w:t>
            </w:r>
          </w:p>
        </w:tc>
        <w:tc>
          <w:tcPr>
            <w:tcW w:w="900" w:type="dxa"/>
          </w:tcPr>
          <w:p w14:paraId="7C06CDD3" w14:textId="77777777"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2C13049A" w14:textId="77777777"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70A43F9D" w14:textId="77777777"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682968A9" w14:textId="77777777" w:rsidR="00FD74FF" w:rsidRPr="007C02A9" w:rsidRDefault="00FD74FF" w:rsidP="00AA2D61">
            <w:pPr>
              <w:rPr>
                <w:sz w:val="18"/>
                <w:szCs w:val="18"/>
              </w:rPr>
            </w:pPr>
          </w:p>
        </w:tc>
      </w:tr>
      <w:tr w:rsidR="002835C1" w:rsidRPr="00931529" w14:paraId="37C8C247" w14:textId="77777777" w:rsidTr="0076622F">
        <w:trPr>
          <w:trHeight w:val="500"/>
        </w:trPr>
        <w:tc>
          <w:tcPr>
            <w:tcW w:w="3528" w:type="dxa"/>
          </w:tcPr>
          <w:p w14:paraId="1A8A0FCF" w14:textId="7BA45C67" w:rsidR="002835C1" w:rsidRPr="003C49E7" w:rsidRDefault="002D1B5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Country</w:t>
            </w:r>
          </w:p>
        </w:tc>
        <w:tc>
          <w:tcPr>
            <w:tcW w:w="810" w:type="dxa"/>
          </w:tcPr>
          <w:p w14:paraId="3D8D3651" w14:textId="3B2228FF" w:rsidR="002835C1" w:rsidRPr="003C49E7" w:rsidRDefault="002D1B5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</w:tcPr>
          <w:p w14:paraId="6D698B27" w14:textId="0ECCCD57" w:rsidR="002835C1" w:rsidRPr="007C02A9" w:rsidRDefault="002D1B56" w:rsidP="009D7A3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2</w:t>
            </w:r>
          </w:p>
        </w:tc>
        <w:tc>
          <w:tcPr>
            <w:tcW w:w="900" w:type="dxa"/>
          </w:tcPr>
          <w:p w14:paraId="050C4D2F" w14:textId="638658A8" w:rsidR="002835C1" w:rsidRPr="002D1B56" w:rsidRDefault="002D1B56" w:rsidP="00AA2D61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43F9BAD9" w14:textId="77777777"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5E81E834" w14:textId="77777777"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38B5F6C5" w14:textId="0D8C2ABB" w:rsidR="002835C1" w:rsidRPr="007C02A9" w:rsidRDefault="002835C1" w:rsidP="00AA2D61">
            <w:pPr>
              <w:rPr>
                <w:sz w:val="18"/>
                <w:szCs w:val="18"/>
              </w:rPr>
            </w:pPr>
          </w:p>
        </w:tc>
      </w:tr>
      <w:tr w:rsidR="002835C1" w:rsidRPr="00931529" w14:paraId="03DDBB6F" w14:textId="77777777" w:rsidTr="0076622F">
        <w:trPr>
          <w:trHeight w:val="352"/>
        </w:trPr>
        <w:tc>
          <w:tcPr>
            <w:tcW w:w="3528" w:type="dxa"/>
          </w:tcPr>
          <w:p w14:paraId="2BD1E80C" w14:textId="3F42071A" w:rsidR="002835C1" w:rsidRPr="003C49E7" w:rsidRDefault="002D1B56" w:rsidP="009744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810" w:type="dxa"/>
          </w:tcPr>
          <w:p w14:paraId="2EBFEE6D" w14:textId="4948DC57" w:rsidR="002835C1" w:rsidRPr="003C49E7" w:rsidRDefault="009E63DE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00" w:type="dxa"/>
          </w:tcPr>
          <w:p w14:paraId="142A8BD0" w14:textId="415716ED" w:rsidR="002835C1" w:rsidRPr="007C02A9" w:rsidRDefault="009E63DE" w:rsidP="009D7A3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5</w:t>
            </w:r>
          </w:p>
        </w:tc>
        <w:tc>
          <w:tcPr>
            <w:tcW w:w="900" w:type="dxa"/>
          </w:tcPr>
          <w:p w14:paraId="3F427797" w14:textId="502CE00B" w:rsidR="002835C1" w:rsidRPr="009E63DE" w:rsidRDefault="009E63DE" w:rsidP="00AA2D61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73F2AB34" w14:textId="77777777"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3F9ED171" w14:textId="77777777"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4AD5B717" w14:textId="649BE813" w:rsidR="002835C1" w:rsidRPr="007C02A9" w:rsidRDefault="002835C1" w:rsidP="00AA2D61">
            <w:pPr>
              <w:rPr>
                <w:sz w:val="18"/>
                <w:szCs w:val="18"/>
              </w:rPr>
            </w:pPr>
          </w:p>
        </w:tc>
      </w:tr>
      <w:tr w:rsidR="009D7A3C" w:rsidRPr="00931529" w14:paraId="5A004C9C" w14:textId="77777777" w:rsidTr="0076622F">
        <w:trPr>
          <w:trHeight w:val="500"/>
        </w:trPr>
        <w:tc>
          <w:tcPr>
            <w:tcW w:w="3528" w:type="dxa"/>
          </w:tcPr>
          <w:p w14:paraId="6C6C4F23" w14:textId="75C9E170" w:rsidR="0033019B" w:rsidRPr="003C49E7" w:rsidRDefault="009E63DE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Repeat password</w:t>
            </w:r>
          </w:p>
        </w:tc>
        <w:tc>
          <w:tcPr>
            <w:tcW w:w="810" w:type="dxa"/>
          </w:tcPr>
          <w:p w14:paraId="1224EC4D" w14:textId="47BC5D3A" w:rsidR="009D7A3C" w:rsidRPr="003C49E7" w:rsidRDefault="009E63DE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00" w:type="dxa"/>
          </w:tcPr>
          <w:p w14:paraId="2D89FFBE" w14:textId="69609695" w:rsidR="009D7A3C" w:rsidRPr="007C02A9" w:rsidRDefault="009E63DE" w:rsidP="009D7A3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2</w:t>
            </w:r>
          </w:p>
        </w:tc>
        <w:tc>
          <w:tcPr>
            <w:tcW w:w="900" w:type="dxa"/>
          </w:tcPr>
          <w:p w14:paraId="2224F797" w14:textId="2AF238F1" w:rsidR="009D7A3C" w:rsidRPr="007C02A9" w:rsidRDefault="009E63DE" w:rsidP="00AA2D61">
            <w:pPr>
              <w:rPr>
                <w:color w:val="auto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14:paraId="7F3B0DFB" w14:textId="77777777" w:rsidR="009D7A3C" w:rsidRPr="003C49E7" w:rsidRDefault="009D7A3C" w:rsidP="00CA72D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179443E2" w14:textId="77777777" w:rsidR="009D7A3C" w:rsidRPr="003C49E7" w:rsidRDefault="009D7A3C" w:rsidP="00CA72D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2DFCE595" w14:textId="236C7585" w:rsidR="009D7A3C" w:rsidRPr="00931529" w:rsidRDefault="009E63DE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07315D" w:rsidRPr="00931529" w14:paraId="56638633" w14:textId="77777777" w:rsidTr="0076622F">
        <w:trPr>
          <w:trHeight w:val="500"/>
        </w:trPr>
        <w:tc>
          <w:tcPr>
            <w:tcW w:w="3528" w:type="dxa"/>
          </w:tcPr>
          <w:p w14:paraId="5887E173" w14:textId="77777777" w:rsidR="0007315D" w:rsidRPr="00666B9A" w:rsidRDefault="0007315D" w:rsidP="00753949">
            <w:pPr>
              <w:pStyle w:val="Body"/>
              <w:rPr>
                <w:b/>
                <w:sz w:val="22"/>
                <w:szCs w:val="22"/>
              </w:rPr>
            </w:pPr>
          </w:p>
          <w:p w14:paraId="6FE0DE61" w14:textId="77777777" w:rsidR="0007315D" w:rsidRPr="00B86D5D" w:rsidRDefault="007C02A9" w:rsidP="00753949">
            <w:pPr>
              <w:pStyle w:val="Body"/>
              <w:rPr>
                <w:b/>
                <w:sz w:val="22"/>
                <w:szCs w:val="22"/>
              </w:rPr>
            </w:pPr>
            <w:r w:rsidRPr="00666B9A">
              <w:rPr>
                <w:b/>
                <w:sz w:val="22"/>
                <w:szCs w:val="22"/>
              </w:rPr>
              <w:t>Overall Results</w:t>
            </w:r>
          </w:p>
        </w:tc>
        <w:tc>
          <w:tcPr>
            <w:tcW w:w="810" w:type="dxa"/>
          </w:tcPr>
          <w:p w14:paraId="20C014C5" w14:textId="77777777" w:rsidR="0007315D" w:rsidRPr="00B86D5D" w:rsidRDefault="0007315D" w:rsidP="00753949">
            <w:pPr>
              <w:pStyle w:val="InfoParagraph1"/>
              <w:rPr>
                <w:b/>
                <w:color w:val="auto"/>
                <w:sz w:val="22"/>
              </w:rPr>
            </w:pPr>
            <w:r w:rsidRPr="00B86D5D">
              <w:rPr>
                <w:b/>
                <w:color w:val="auto"/>
                <w:sz w:val="22"/>
              </w:rPr>
              <w:t>21</w:t>
            </w:r>
          </w:p>
        </w:tc>
        <w:tc>
          <w:tcPr>
            <w:tcW w:w="900" w:type="dxa"/>
          </w:tcPr>
          <w:p w14:paraId="03E981D7" w14:textId="7FD884D9" w:rsidR="0007315D" w:rsidRPr="00B86D5D" w:rsidRDefault="009E63DE" w:rsidP="00753949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19</w:t>
            </w:r>
          </w:p>
        </w:tc>
        <w:tc>
          <w:tcPr>
            <w:tcW w:w="900" w:type="dxa"/>
          </w:tcPr>
          <w:p w14:paraId="3026D864" w14:textId="35A62EC0" w:rsidR="0007315D" w:rsidRPr="00B86D5D" w:rsidRDefault="009E63DE" w:rsidP="00753949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FF0000"/>
                <w:sz w:val="22"/>
              </w:rPr>
              <w:t>2</w:t>
            </w:r>
          </w:p>
        </w:tc>
        <w:tc>
          <w:tcPr>
            <w:tcW w:w="990" w:type="dxa"/>
          </w:tcPr>
          <w:p w14:paraId="5D485283" w14:textId="77777777" w:rsidR="0007315D" w:rsidRPr="00B86D5D" w:rsidRDefault="0007315D" w:rsidP="00753949">
            <w:pPr>
              <w:pStyle w:val="InfoParagraph1"/>
              <w:rPr>
                <w:b/>
                <w:color w:val="auto"/>
                <w:sz w:val="22"/>
              </w:rPr>
            </w:pPr>
            <w:r w:rsidRPr="00B86D5D">
              <w:rPr>
                <w:b/>
                <w:color w:val="auto"/>
                <w:sz w:val="22"/>
              </w:rPr>
              <w:t>0</w:t>
            </w:r>
          </w:p>
        </w:tc>
        <w:tc>
          <w:tcPr>
            <w:tcW w:w="630" w:type="dxa"/>
          </w:tcPr>
          <w:p w14:paraId="3A9251CB" w14:textId="77777777" w:rsidR="0007315D" w:rsidRPr="00B86D5D" w:rsidRDefault="0007315D" w:rsidP="00753949">
            <w:pPr>
              <w:pStyle w:val="InfoParagraph1"/>
              <w:rPr>
                <w:b/>
                <w:color w:val="auto"/>
                <w:sz w:val="22"/>
              </w:rPr>
            </w:pPr>
            <w:r w:rsidRPr="00B86D5D">
              <w:rPr>
                <w:b/>
                <w:color w:val="auto"/>
                <w:sz w:val="22"/>
              </w:rPr>
              <w:t>0</w:t>
            </w:r>
          </w:p>
        </w:tc>
        <w:tc>
          <w:tcPr>
            <w:tcW w:w="1598" w:type="dxa"/>
          </w:tcPr>
          <w:p w14:paraId="1A58A94C" w14:textId="75E45FE5" w:rsidR="0007315D" w:rsidRPr="00B86D5D" w:rsidRDefault="009E63DE" w:rsidP="00753949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2</w:t>
            </w:r>
          </w:p>
        </w:tc>
      </w:tr>
    </w:tbl>
    <w:p w14:paraId="43203835" w14:textId="77777777" w:rsidR="00822D78" w:rsidRPr="00666B9A" w:rsidRDefault="00822D78" w:rsidP="00CB63DB">
      <w:pPr>
        <w:pStyle w:val="Titlu2"/>
      </w:pPr>
      <w:bookmarkStart w:id="10" w:name="_Toc465718308"/>
      <w:r>
        <w:t>Exploratory testing</w:t>
      </w:r>
      <w:bookmarkEnd w:id="10"/>
    </w:p>
    <w:tbl>
      <w:tblPr>
        <w:tblStyle w:val="Tabelgril"/>
        <w:tblW w:w="92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320"/>
      </w:tblGrid>
      <w:tr w:rsidR="00822D78" w:rsidRPr="00931529" w14:paraId="4B0B0979" w14:textId="77777777" w:rsidTr="00822D78">
        <w:trPr>
          <w:trHeight w:val="500"/>
          <w:tblHeader/>
        </w:trPr>
        <w:tc>
          <w:tcPr>
            <w:tcW w:w="4950" w:type="dxa"/>
            <w:shd w:val="clear" w:color="auto" w:fill="F2F2F2" w:themeFill="background1" w:themeFillShade="F2"/>
            <w:vAlign w:val="bottom"/>
          </w:tcPr>
          <w:p w14:paraId="46190F63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4320" w:type="dxa"/>
            <w:shd w:val="clear" w:color="auto" w:fill="F2F2F2" w:themeFill="background1" w:themeFillShade="F2"/>
            <w:vAlign w:val="bottom"/>
          </w:tcPr>
          <w:p w14:paraId="4A702367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D967AA" w:rsidRPr="00931529" w14:paraId="49A855D5" w14:textId="77777777" w:rsidTr="00822D78">
        <w:trPr>
          <w:trHeight w:val="500"/>
        </w:trPr>
        <w:tc>
          <w:tcPr>
            <w:tcW w:w="4950" w:type="dxa"/>
          </w:tcPr>
          <w:p w14:paraId="017745BF" w14:textId="4800A1B3" w:rsidR="00D967AA" w:rsidRDefault="009E63D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Field validation</w:t>
            </w:r>
          </w:p>
        </w:tc>
        <w:tc>
          <w:tcPr>
            <w:tcW w:w="4320" w:type="dxa"/>
          </w:tcPr>
          <w:p w14:paraId="57BB5B3F" w14:textId="5B482A2A" w:rsidR="00D967AA" w:rsidRPr="00931529" w:rsidRDefault="009E63D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822D78" w:rsidRPr="00931529" w14:paraId="35734AF6" w14:textId="77777777" w:rsidTr="00822D78">
        <w:trPr>
          <w:trHeight w:val="500"/>
        </w:trPr>
        <w:tc>
          <w:tcPr>
            <w:tcW w:w="4950" w:type="dxa"/>
          </w:tcPr>
          <w:p w14:paraId="59F1986E" w14:textId="53C84323" w:rsidR="009E63DE" w:rsidRPr="00931529" w:rsidRDefault="009E63D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4320" w:type="dxa"/>
          </w:tcPr>
          <w:p w14:paraId="24719BD0" w14:textId="791BB63F" w:rsidR="00822D78" w:rsidRPr="00931529" w:rsidRDefault="009E63D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586658" w:rsidRPr="00931529" w14:paraId="40B3E010" w14:textId="77777777" w:rsidTr="00822D78">
        <w:trPr>
          <w:trHeight w:val="500"/>
        </w:trPr>
        <w:tc>
          <w:tcPr>
            <w:tcW w:w="4950" w:type="dxa"/>
          </w:tcPr>
          <w:p w14:paraId="230F9563" w14:textId="6910BE7B" w:rsidR="00586658" w:rsidRDefault="009E63D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4320" w:type="dxa"/>
          </w:tcPr>
          <w:p w14:paraId="27E2BE86" w14:textId="372B996E" w:rsidR="00586658" w:rsidRPr="00931529" w:rsidRDefault="009E63D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586658" w:rsidRPr="00931529" w14:paraId="71F662D7" w14:textId="77777777" w:rsidTr="00822D78">
        <w:trPr>
          <w:trHeight w:val="500"/>
        </w:trPr>
        <w:tc>
          <w:tcPr>
            <w:tcW w:w="4950" w:type="dxa"/>
          </w:tcPr>
          <w:p w14:paraId="4FA7A74B" w14:textId="297DADAA" w:rsidR="00586658" w:rsidRDefault="009E63D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Country</w:t>
            </w:r>
          </w:p>
        </w:tc>
        <w:tc>
          <w:tcPr>
            <w:tcW w:w="4320" w:type="dxa"/>
          </w:tcPr>
          <w:p w14:paraId="6DC9CE25" w14:textId="1EA9E542" w:rsidR="00586658" w:rsidRPr="00931529" w:rsidRDefault="009E63D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586658" w:rsidRPr="00931529" w14:paraId="665358D4" w14:textId="77777777" w:rsidTr="00822D78">
        <w:trPr>
          <w:trHeight w:val="500"/>
        </w:trPr>
        <w:tc>
          <w:tcPr>
            <w:tcW w:w="4950" w:type="dxa"/>
          </w:tcPr>
          <w:p w14:paraId="143AC69F" w14:textId="00C8D0B3" w:rsidR="00586658" w:rsidRDefault="009E63D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4320" w:type="dxa"/>
          </w:tcPr>
          <w:p w14:paraId="2DE2869F" w14:textId="2E25F39B" w:rsidR="00586658" w:rsidRPr="00931529" w:rsidRDefault="009E63D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586658" w:rsidRPr="00931529" w14:paraId="3344BE1B" w14:textId="77777777" w:rsidTr="00822D78">
        <w:trPr>
          <w:trHeight w:val="500"/>
        </w:trPr>
        <w:tc>
          <w:tcPr>
            <w:tcW w:w="4950" w:type="dxa"/>
          </w:tcPr>
          <w:p w14:paraId="26839967" w14:textId="194ABAB1" w:rsidR="00586658" w:rsidRDefault="009E63D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Repeat password</w:t>
            </w:r>
          </w:p>
        </w:tc>
        <w:tc>
          <w:tcPr>
            <w:tcW w:w="4320" w:type="dxa"/>
          </w:tcPr>
          <w:p w14:paraId="21A0DCD6" w14:textId="00FF4B0B" w:rsidR="00586658" w:rsidRPr="00931529" w:rsidRDefault="009E63D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586658" w:rsidRPr="00931529" w14:paraId="696654A4" w14:textId="77777777" w:rsidTr="00822D78">
        <w:trPr>
          <w:trHeight w:val="500"/>
        </w:trPr>
        <w:tc>
          <w:tcPr>
            <w:tcW w:w="4950" w:type="dxa"/>
          </w:tcPr>
          <w:p w14:paraId="6F3DECC5" w14:textId="09400C12" w:rsidR="00586658" w:rsidRDefault="009E63D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 compatibility</w:t>
            </w:r>
          </w:p>
        </w:tc>
        <w:tc>
          <w:tcPr>
            <w:tcW w:w="4320" w:type="dxa"/>
          </w:tcPr>
          <w:p w14:paraId="35B12F0A" w14:textId="5CEE8E48" w:rsidR="00586658" w:rsidRPr="00931529" w:rsidRDefault="009E63D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586658" w:rsidRPr="00931529" w14:paraId="64DB417B" w14:textId="77777777" w:rsidTr="00822D78">
        <w:trPr>
          <w:trHeight w:val="500"/>
        </w:trPr>
        <w:tc>
          <w:tcPr>
            <w:tcW w:w="4950" w:type="dxa"/>
          </w:tcPr>
          <w:p w14:paraId="15CA18C2" w14:textId="6A70C0EF" w:rsidR="00586658" w:rsidRDefault="00586658" w:rsidP="00CA72D7">
            <w:pPr>
              <w:rPr>
                <w:sz w:val="18"/>
                <w:szCs w:val="18"/>
              </w:rPr>
            </w:pPr>
          </w:p>
        </w:tc>
        <w:tc>
          <w:tcPr>
            <w:tcW w:w="4320" w:type="dxa"/>
          </w:tcPr>
          <w:p w14:paraId="052483A7" w14:textId="728B838A" w:rsidR="00586658" w:rsidRPr="00931529" w:rsidRDefault="00586658" w:rsidP="00CA72D7">
            <w:pPr>
              <w:rPr>
                <w:sz w:val="18"/>
                <w:szCs w:val="18"/>
              </w:rPr>
            </w:pPr>
          </w:p>
        </w:tc>
      </w:tr>
      <w:tr w:rsidR="00586658" w:rsidRPr="00931529" w14:paraId="120C3EF3" w14:textId="77777777" w:rsidTr="00822D78">
        <w:trPr>
          <w:trHeight w:val="500"/>
        </w:trPr>
        <w:tc>
          <w:tcPr>
            <w:tcW w:w="4950" w:type="dxa"/>
          </w:tcPr>
          <w:p w14:paraId="4A6C0524" w14:textId="02A683D8" w:rsidR="00586658" w:rsidRDefault="00586658" w:rsidP="00CA72D7">
            <w:pPr>
              <w:rPr>
                <w:sz w:val="18"/>
                <w:szCs w:val="18"/>
              </w:rPr>
            </w:pPr>
          </w:p>
        </w:tc>
        <w:tc>
          <w:tcPr>
            <w:tcW w:w="4320" w:type="dxa"/>
          </w:tcPr>
          <w:p w14:paraId="2D0E20C7" w14:textId="77777777" w:rsidR="00586658" w:rsidRPr="00931529" w:rsidRDefault="00586658" w:rsidP="00CA72D7">
            <w:pPr>
              <w:rPr>
                <w:sz w:val="18"/>
                <w:szCs w:val="18"/>
              </w:rPr>
            </w:pPr>
          </w:p>
        </w:tc>
      </w:tr>
      <w:tr w:rsidR="00586658" w:rsidRPr="00931529" w14:paraId="5F7424A7" w14:textId="77777777" w:rsidTr="00822D78">
        <w:trPr>
          <w:trHeight w:val="500"/>
        </w:trPr>
        <w:tc>
          <w:tcPr>
            <w:tcW w:w="4950" w:type="dxa"/>
          </w:tcPr>
          <w:p w14:paraId="7AD79CC8" w14:textId="491CA1FA" w:rsidR="00586658" w:rsidRDefault="00586658" w:rsidP="00CA72D7">
            <w:pPr>
              <w:rPr>
                <w:sz w:val="18"/>
                <w:szCs w:val="18"/>
              </w:rPr>
            </w:pPr>
          </w:p>
        </w:tc>
        <w:tc>
          <w:tcPr>
            <w:tcW w:w="4320" w:type="dxa"/>
          </w:tcPr>
          <w:p w14:paraId="3CA6A0D0" w14:textId="6D4234D9" w:rsidR="00586658" w:rsidRPr="00931529" w:rsidRDefault="00586658" w:rsidP="00CA72D7">
            <w:pPr>
              <w:rPr>
                <w:sz w:val="18"/>
                <w:szCs w:val="18"/>
              </w:rPr>
            </w:pPr>
          </w:p>
        </w:tc>
      </w:tr>
    </w:tbl>
    <w:p w14:paraId="05AEF363" w14:textId="77777777" w:rsidR="000D3BFB" w:rsidRDefault="000D3BFB">
      <w:pPr>
        <w:spacing w:before="0" w:line="260" w:lineRule="exact"/>
        <w:rPr>
          <w:bCs/>
          <w:sz w:val="28"/>
        </w:rPr>
      </w:pPr>
      <w:r>
        <w:br w:type="page"/>
      </w:r>
    </w:p>
    <w:p w14:paraId="23BBD2D7" w14:textId="77777777" w:rsidR="00C82863" w:rsidRDefault="0074151C" w:rsidP="00822D78">
      <w:pPr>
        <w:pStyle w:val="Titlu1"/>
      </w:pPr>
      <w:bookmarkStart w:id="11" w:name="_Toc465718309"/>
      <w:r>
        <w:lastRenderedPageBreak/>
        <w:t>Defects</w:t>
      </w:r>
      <w:bookmarkEnd w:id="11"/>
    </w:p>
    <w:p w14:paraId="77944C95" w14:textId="77777777" w:rsidR="00C978E4" w:rsidRPr="00666B9A" w:rsidRDefault="0074151C" w:rsidP="00CB63DB">
      <w:pPr>
        <w:pStyle w:val="Titlu2"/>
      </w:pPr>
      <w:bookmarkStart w:id="12" w:name="_Toc465718310"/>
      <w:r>
        <w:t>New defects</w:t>
      </w:r>
      <w:bookmarkEnd w:id="12"/>
    </w:p>
    <w:tbl>
      <w:tblPr>
        <w:tblStyle w:val="Tabelgril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390"/>
        <w:gridCol w:w="1436"/>
      </w:tblGrid>
      <w:tr w:rsidR="00C978E4" w:rsidRPr="00931529" w14:paraId="382BB084" w14:textId="77777777" w:rsidTr="00666B9A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14:paraId="0F4ADF1A" w14:textId="77777777" w:rsidR="00C978E4" w:rsidRPr="00C978E4" w:rsidRDefault="000D3BFB" w:rsidP="00F14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ID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14:paraId="465D9C5F" w14:textId="77777777"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436" w:type="dxa"/>
            <w:shd w:val="clear" w:color="auto" w:fill="F2F2F2" w:themeFill="background1" w:themeFillShade="F2"/>
          </w:tcPr>
          <w:p w14:paraId="1044BDA2" w14:textId="77777777" w:rsidR="00C978E4" w:rsidRPr="00C978E4" w:rsidRDefault="00C978E4" w:rsidP="00C978E4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Severity</w:t>
            </w:r>
          </w:p>
        </w:tc>
      </w:tr>
      <w:tr w:rsidR="00C978E4" w:rsidRPr="00931529" w14:paraId="0DC2632B" w14:textId="77777777" w:rsidTr="00666B9A">
        <w:trPr>
          <w:trHeight w:val="500"/>
        </w:trPr>
        <w:tc>
          <w:tcPr>
            <w:tcW w:w="1530" w:type="dxa"/>
          </w:tcPr>
          <w:p w14:paraId="7F1F886C" w14:textId="07CFC50E" w:rsidR="00C978E4" w:rsidRPr="000479A0" w:rsidRDefault="009E63DE" w:rsidP="00F14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90" w:type="dxa"/>
            <w:vAlign w:val="bottom"/>
          </w:tcPr>
          <w:p w14:paraId="77C19A95" w14:textId="580FD0DE" w:rsidR="00C978E4" w:rsidRPr="000479A0" w:rsidRDefault="009E63DE" w:rsidP="000479A0">
            <w:pPr>
              <w:rPr>
                <w:sz w:val="18"/>
                <w:szCs w:val="18"/>
              </w:rPr>
            </w:pPr>
            <w:proofErr w:type="gramStart"/>
            <w:r w:rsidRPr="009E63DE">
              <w:rPr>
                <w:rFonts w:ascii="Calibri" w:eastAsia="Calibri" w:hAnsi="Calibri" w:cs="Times New Roman"/>
                <w:color w:val="auto"/>
                <w:kern w:val="2"/>
                <w:sz w:val="32"/>
                <w:szCs w:val="32"/>
                <w:lang w:val="en-US"/>
                <w14:ligatures w14:val="standardContextual"/>
              </w:rPr>
              <w:t>.</w:t>
            </w:r>
            <w:r w:rsidRPr="009E63DE">
              <w:rPr>
                <w:rFonts w:ascii="Calibri" w:eastAsia="Calibri" w:hAnsi="Calibri" w:cs="Times New Roman"/>
                <w:b/>
                <w:bCs/>
                <w:color w:val="auto"/>
                <w:kern w:val="2"/>
                <w:sz w:val="32"/>
                <w:szCs w:val="32"/>
                <w:lang w:val="en-US"/>
                <w14:ligatures w14:val="standardContextual"/>
              </w:rPr>
              <w:t>[</w:t>
            </w:r>
            <w:proofErr w:type="gramEnd"/>
            <w:r w:rsidRPr="009E63DE">
              <w:rPr>
                <w:rFonts w:ascii="Calibri" w:eastAsia="Calibri" w:hAnsi="Calibri" w:cs="Times New Roman"/>
                <w:b/>
                <w:bCs/>
                <w:color w:val="auto"/>
                <w:kern w:val="2"/>
                <w:sz w:val="32"/>
                <w:szCs w:val="32"/>
                <w:lang w:val="en-US"/>
                <w14:ligatures w14:val="standardContextual"/>
              </w:rPr>
              <w:t xml:space="preserve">Email field validation] </w:t>
            </w:r>
            <w:r>
              <w:rPr>
                <w:rFonts w:ascii="Calibri" w:eastAsia="Calibri" w:hAnsi="Calibri" w:cs="Times New Roman"/>
                <w:b/>
                <w:bCs/>
                <w:color w:val="auto"/>
                <w:kern w:val="2"/>
                <w:sz w:val="32"/>
                <w:szCs w:val="32"/>
                <w:lang w:val="en-US"/>
                <w14:ligatures w14:val="standardContextual"/>
              </w:rPr>
              <w:t xml:space="preserve">[UI] </w:t>
            </w:r>
            <w:r w:rsidRPr="009E63DE">
              <w:rPr>
                <w:rFonts w:ascii="Calibri" w:eastAsia="Calibri" w:hAnsi="Calibri" w:cs="Times New Roman"/>
                <w:b/>
                <w:bCs/>
                <w:color w:val="auto"/>
                <w:kern w:val="2"/>
                <w:sz w:val="32"/>
                <w:szCs w:val="32"/>
                <w:lang w:val="en-US"/>
                <w14:ligatures w14:val="standardContextual"/>
              </w:rPr>
              <w:t>Email validation referred as username;</w:t>
            </w:r>
          </w:p>
        </w:tc>
        <w:tc>
          <w:tcPr>
            <w:tcW w:w="1436" w:type="dxa"/>
          </w:tcPr>
          <w:p w14:paraId="59543000" w14:textId="1D29651F" w:rsidR="00C978E4" w:rsidRPr="00CE07AA" w:rsidRDefault="009E63DE" w:rsidP="00CE07A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Minor</w:t>
            </w:r>
          </w:p>
        </w:tc>
      </w:tr>
      <w:tr w:rsidR="00C978E4" w:rsidRPr="00931529" w14:paraId="166752E5" w14:textId="77777777" w:rsidTr="00666B9A">
        <w:trPr>
          <w:trHeight w:val="500"/>
        </w:trPr>
        <w:tc>
          <w:tcPr>
            <w:tcW w:w="1530" w:type="dxa"/>
          </w:tcPr>
          <w:p w14:paraId="75632310" w14:textId="71CCC2B7" w:rsidR="00C978E4" w:rsidRPr="000479A0" w:rsidRDefault="009E63DE" w:rsidP="00F14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390" w:type="dxa"/>
            <w:vAlign w:val="bottom"/>
          </w:tcPr>
          <w:p w14:paraId="774510B9" w14:textId="706FC87D" w:rsidR="00C978E4" w:rsidRPr="000479A0" w:rsidRDefault="007D2146" w:rsidP="000479A0">
            <w:pPr>
              <w:rPr>
                <w:sz w:val="18"/>
                <w:szCs w:val="18"/>
              </w:rPr>
            </w:pPr>
            <w:r w:rsidRPr="007D2146">
              <w:rPr>
                <w:rFonts w:ascii="Calibri" w:eastAsia="Calibri" w:hAnsi="Calibri" w:cs="Times New Roman"/>
                <w:b/>
                <w:bCs/>
                <w:color w:val="auto"/>
                <w:kern w:val="2"/>
                <w:sz w:val="32"/>
                <w:szCs w:val="32"/>
                <w:lang w:val="en-US"/>
                <w14:ligatures w14:val="standardContextual"/>
              </w:rPr>
              <w:t>[Repeat password] “Repeat password” content not hidden;</w:t>
            </w:r>
          </w:p>
        </w:tc>
        <w:tc>
          <w:tcPr>
            <w:tcW w:w="1436" w:type="dxa"/>
          </w:tcPr>
          <w:p w14:paraId="2F9F8969" w14:textId="559B9CCB" w:rsidR="00C978E4" w:rsidRPr="00CE07AA" w:rsidRDefault="007D2146" w:rsidP="00CA72D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Major</w:t>
            </w:r>
          </w:p>
        </w:tc>
      </w:tr>
      <w:tr w:rsidR="00CA72D7" w:rsidRPr="00931529" w14:paraId="31F61E95" w14:textId="77777777" w:rsidTr="00666B9A">
        <w:trPr>
          <w:trHeight w:val="500"/>
        </w:trPr>
        <w:tc>
          <w:tcPr>
            <w:tcW w:w="1530" w:type="dxa"/>
          </w:tcPr>
          <w:p w14:paraId="14E3D530" w14:textId="2280050E" w:rsidR="00CA72D7" w:rsidRPr="000479A0" w:rsidRDefault="00CA72D7" w:rsidP="00F148FA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03765C8C" w14:textId="5CF66768" w:rsidR="00CA72D7" w:rsidRPr="000479A0" w:rsidRDefault="00CA72D7" w:rsidP="000479A0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14:paraId="6EC90C9F" w14:textId="1F51990D" w:rsidR="00CA72D7" w:rsidRPr="00CE07AA" w:rsidRDefault="00CA72D7" w:rsidP="00CA72D7">
            <w:pPr>
              <w:rPr>
                <w:b/>
                <w:sz w:val="18"/>
                <w:szCs w:val="18"/>
              </w:rPr>
            </w:pPr>
          </w:p>
        </w:tc>
      </w:tr>
      <w:tr w:rsidR="00CA72D7" w:rsidRPr="00931529" w14:paraId="1B86FB06" w14:textId="77777777" w:rsidTr="00666B9A">
        <w:trPr>
          <w:trHeight w:val="500"/>
        </w:trPr>
        <w:tc>
          <w:tcPr>
            <w:tcW w:w="1530" w:type="dxa"/>
          </w:tcPr>
          <w:p w14:paraId="4A00067B" w14:textId="244EA129" w:rsidR="00CA72D7" w:rsidRPr="000479A0" w:rsidRDefault="00CA72D7" w:rsidP="00F148FA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7E057A0A" w14:textId="73E9E3E9" w:rsidR="00CA72D7" w:rsidRPr="000479A0" w:rsidRDefault="00CA72D7" w:rsidP="000479A0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14:paraId="3327DE46" w14:textId="18695115" w:rsidR="00CA72D7" w:rsidRPr="00CE07AA" w:rsidRDefault="00CA72D7" w:rsidP="00CA72D7">
            <w:pPr>
              <w:rPr>
                <w:b/>
                <w:sz w:val="18"/>
                <w:szCs w:val="18"/>
              </w:rPr>
            </w:pPr>
          </w:p>
        </w:tc>
      </w:tr>
      <w:tr w:rsidR="00CA72D7" w:rsidRPr="00931529" w14:paraId="65B69A1C" w14:textId="77777777" w:rsidTr="00666B9A">
        <w:trPr>
          <w:trHeight w:val="500"/>
        </w:trPr>
        <w:tc>
          <w:tcPr>
            <w:tcW w:w="1530" w:type="dxa"/>
          </w:tcPr>
          <w:p w14:paraId="2458D59F" w14:textId="778968C6" w:rsidR="00CA72D7" w:rsidRPr="000479A0" w:rsidRDefault="00CA72D7" w:rsidP="00F148FA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7F07F054" w14:textId="6ED94765" w:rsidR="00CA72D7" w:rsidRPr="000479A0" w:rsidRDefault="00CA72D7" w:rsidP="000479A0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14:paraId="6E9BAFDD" w14:textId="1B583F70" w:rsidR="00CA72D7" w:rsidRPr="00CE07AA" w:rsidRDefault="00CA72D7" w:rsidP="00CA72D7">
            <w:pPr>
              <w:rPr>
                <w:b/>
                <w:sz w:val="18"/>
                <w:szCs w:val="18"/>
              </w:rPr>
            </w:pPr>
          </w:p>
        </w:tc>
      </w:tr>
      <w:tr w:rsidR="00CA72D7" w:rsidRPr="00931529" w14:paraId="414A55D3" w14:textId="77777777" w:rsidTr="00666B9A">
        <w:trPr>
          <w:trHeight w:val="500"/>
        </w:trPr>
        <w:tc>
          <w:tcPr>
            <w:tcW w:w="1530" w:type="dxa"/>
          </w:tcPr>
          <w:p w14:paraId="29430282" w14:textId="6D856DB0" w:rsidR="00CA72D7" w:rsidRPr="000479A0" w:rsidRDefault="00CA72D7" w:rsidP="00F148FA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0AC40301" w14:textId="2094E14F" w:rsidR="00CA72D7" w:rsidRPr="000479A0" w:rsidRDefault="00CA72D7" w:rsidP="000479A0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14:paraId="1CB405AC" w14:textId="238676FE" w:rsidR="00CA72D7" w:rsidRPr="00CE07AA" w:rsidRDefault="00CA72D7" w:rsidP="00CA72D7">
            <w:pPr>
              <w:rPr>
                <w:b/>
                <w:sz w:val="18"/>
                <w:szCs w:val="18"/>
              </w:rPr>
            </w:pPr>
          </w:p>
        </w:tc>
      </w:tr>
      <w:tr w:rsidR="00CA72D7" w:rsidRPr="00931529" w14:paraId="7CFE7809" w14:textId="77777777" w:rsidTr="00666B9A">
        <w:trPr>
          <w:trHeight w:val="500"/>
        </w:trPr>
        <w:tc>
          <w:tcPr>
            <w:tcW w:w="1530" w:type="dxa"/>
          </w:tcPr>
          <w:p w14:paraId="5BCB5E49" w14:textId="32CDD939" w:rsidR="00CA72D7" w:rsidRPr="000479A0" w:rsidRDefault="00CA72D7" w:rsidP="00F148FA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23ED002C" w14:textId="0A9451AB" w:rsidR="00CA72D7" w:rsidRPr="000479A0" w:rsidRDefault="00CA72D7" w:rsidP="000479A0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14:paraId="562C4FCE" w14:textId="788FB6CD" w:rsidR="00CA72D7" w:rsidRPr="00CE07AA" w:rsidRDefault="00CA72D7" w:rsidP="00CA72D7">
            <w:pPr>
              <w:rPr>
                <w:b/>
                <w:sz w:val="18"/>
                <w:szCs w:val="18"/>
              </w:rPr>
            </w:pPr>
          </w:p>
        </w:tc>
      </w:tr>
      <w:tr w:rsidR="00CA72D7" w:rsidRPr="00931529" w14:paraId="416E0BB6" w14:textId="77777777" w:rsidTr="00666B9A">
        <w:trPr>
          <w:trHeight w:val="500"/>
        </w:trPr>
        <w:tc>
          <w:tcPr>
            <w:tcW w:w="1530" w:type="dxa"/>
          </w:tcPr>
          <w:p w14:paraId="494FE82E" w14:textId="1E1322EC" w:rsidR="00CA72D7" w:rsidRPr="000479A0" w:rsidRDefault="00CA72D7" w:rsidP="00F148FA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198B10BE" w14:textId="770DC8E9" w:rsidR="00CA72D7" w:rsidRPr="000479A0" w:rsidRDefault="00CA72D7" w:rsidP="000479A0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14:paraId="070E0F4F" w14:textId="3C64D015" w:rsidR="00CA72D7" w:rsidRPr="00CE07AA" w:rsidRDefault="00CA72D7" w:rsidP="00CA72D7">
            <w:pPr>
              <w:rPr>
                <w:b/>
                <w:sz w:val="18"/>
                <w:szCs w:val="18"/>
              </w:rPr>
            </w:pPr>
          </w:p>
        </w:tc>
      </w:tr>
      <w:tr w:rsidR="00CA72D7" w:rsidRPr="00931529" w14:paraId="46005105" w14:textId="77777777" w:rsidTr="00666B9A">
        <w:trPr>
          <w:trHeight w:val="500"/>
        </w:trPr>
        <w:tc>
          <w:tcPr>
            <w:tcW w:w="1530" w:type="dxa"/>
          </w:tcPr>
          <w:p w14:paraId="35C41FEE" w14:textId="5F2F6896" w:rsidR="00CA72D7" w:rsidRPr="000479A0" w:rsidRDefault="00CA72D7" w:rsidP="00F148FA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4009CCFF" w14:textId="66E190E6" w:rsidR="00CA72D7" w:rsidRPr="000479A0" w:rsidRDefault="00CA72D7" w:rsidP="00774AAC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14:paraId="530A1CD1" w14:textId="028F87FB" w:rsidR="00CA72D7" w:rsidRPr="00CE07AA" w:rsidRDefault="00CA72D7" w:rsidP="00CA72D7">
            <w:pPr>
              <w:rPr>
                <w:b/>
                <w:sz w:val="18"/>
                <w:szCs w:val="18"/>
              </w:rPr>
            </w:pPr>
          </w:p>
        </w:tc>
      </w:tr>
      <w:tr w:rsidR="00CA72D7" w:rsidRPr="00931529" w14:paraId="4FE01A81" w14:textId="77777777" w:rsidTr="00666B9A">
        <w:trPr>
          <w:trHeight w:val="500"/>
        </w:trPr>
        <w:tc>
          <w:tcPr>
            <w:tcW w:w="1530" w:type="dxa"/>
          </w:tcPr>
          <w:p w14:paraId="15311784" w14:textId="38CC2CD1" w:rsidR="00CA72D7" w:rsidRPr="000479A0" w:rsidRDefault="00CA72D7" w:rsidP="00F148FA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175FEF9C" w14:textId="7680A3F0" w:rsidR="00CA72D7" w:rsidRPr="000479A0" w:rsidRDefault="00CA72D7" w:rsidP="000479A0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14:paraId="5677E02E" w14:textId="57604D32" w:rsidR="00CA72D7" w:rsidRPr="00CE07AA" w:rsidRDefault="00CA72D7" w:rsidP="00CA72D7">
            <w:pPr>
              <w:rPr>
                <w:b/>
                <w:sz w:val="18"/>
                <w:szCs w:val="18"/>
              </w:rPr>
            </w:pPr>
          </w:p>
        </w:tc>
      </w:tr>
      <w:tr w:rsidR="00CA72D7" w:rsidRPr="00931529" w14:paraId="6CCA8CE2" w14:textId="77777777" w:rsidTr="00666B9A">
        <w:trPr>
          <w:trHeight w:val="500"/>
        </w:trPr>
        <w:tc>
          <w:tcPr>
            <w:tcW w:w="1530" w:type="dxa"/>
          </w:tcPr>
          <w:p w14:paraId="63659FE0" w14:textId="0BE01E1A" w:rsidR="00CA72D7" w:rsidRPr="000479A0" w:rsidRDefault="00CA72D7" w:rsidP="00F148FA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4CB34C7C" w14:textId="401E2CF7" w:rsidR="00CA72D7" w:rsidRPr="000479A0" w:rsidRDefault="00CA72D7" w:rsidP="000479A0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14:paraId="158A1168" w14:textId="247E6D08" w:rsidR="00CA72D7" w:rsidRPr="000479A0" w:rsidRDefault="00CA72D7" w:rsidP="00CA72D7">
            <w:pPr>
              <w:rPr>
                <w:sz w:val="18"/>
                <w:szCs w:val="18"/>
              </w:rPr>
            </w:pPr>
          </w:p>
        </w:tc>
      </w:tr>
      <w:tr w:rsidR="00CA72D7" w:rsidRPr="00931529" w14:paraId="52317A04" w14:textId="77777777" w:rsidTr="00666B9A">
        <w:trPr>
          <w:trHeight w:val="500"/>
        </w:trPr>
        <w:tc>
          <w:tcPr>
            <w:tcW w:w="1530" w:type="dxa"/>
          </w:tcPr>
          <w:p w14:paraId="318BAC98" w14:textId="2FEF8C8F" w:rsidR="00CA72D7" w:rsidRPr="000479A0" w:rsidRDefault="00CA72D7" w:rsidP="00F148FA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56690BAC" w14:textId="60AFE675" w:rsidR="00CA72D7" w:rsidRPr="000479A0" w:rsidRDefault="00CA72D7" w:rsidP="000479A0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14:paraId="16F1B821" w14:textId="21298BAC" w:rsidR="00CA72D7" w:rsidRPr="000479A0" w:rsidRDefault="00CA72D7" w:rsidP="00CA72D7">
            <w:pPr>
              <w:rPr>
                <w:sz w:val="18"/>
                <w:szCs w:val="18"/>
              </w:rPr>
            </w:pPr>
          </w:p>
        </w:tc>
      </w:tr>
      <w:tr w:rsidR="00CA72D7" w:rsidRPr="00931529" w14:paraId="05AFEAE1" w14:textId="77777777" w:rsidTr="00666B9A">
        <w:trPr>
          <w:trHeight w:val="500"/>
        </w:trPr>
        <w:tc>
          <w:tcPr>
            <w:tcW w:w="1530" w:type="dxa"/>
          </w:tcPr>
          <w:p w14:paraId="4F22D5DA" w14:textId="13F01DDF" w:rsidR="00CA72D7" w:rsidRPr="000479A0" w:rsidRDefault="00CA72D7" w:rsidP="00F148FA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0672E357" w14:textId="5728F177" w:rsidR="00CA72D7" w:rsidRPr="000479A0" w:rsidRDefault="00CA72D7" w:rsidP="000479A0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14:paraId="00883D9A" w14:textId="51E00F10" w:rsidR="00CA72D7" w:rsidRPr="000479A0" w:rsidRDefault="00CA72D7" w:rsidP="00CA72D7">
            <w:pPr>
              <w:rPr>
                <w:sz w:val="18"/>
                <w:szCs w:val="18"/>
              </w:rPr>
            </w:pPr>
          </w:p>
        </w:tc>
      </w:tr>
      <w:tr w:rsidR="00CA72D7" w:rsidRPr="00931529" w14:paraId="2009C720" w14:textId="77777777" w:rsidTr="00666B9A">
        <w:trPr>
          <w:trHeight w:val="500"/>
        </w:trPr>
        <w:tc>
          <w:tcPr>
            <w:tcW w:w="1530" w:type="dxa"/>
          </w:tcPr>
          <w:p w14:paraId="48D27A7A" w14:textId="7DB6B845" w:rsidR="00CA72D7" w:rsidRPr="000479A0" w:rsidRDefault="00CA72D7" w:rsidP="00F148FA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4DB17D42" w14:textId="58C44FB3" w:rsidR="00CA72D7" w:rsidRPr="000479A0" w:rsidRDefault="00CA72D7" w:rsidP="000479A0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14:paraId="2D1F2CE3" w14:textId="1BAEC0E4" w:rsidR="00CA72D7" w:rsidRPr="000479A0" w:rsidRDefault="00CA72D7" w:rsidP="00CA72D7">
            <w:pPr>
              <w:rPr>
                <w:sz w:val="18"/>
                <w:szCs w:val="18"/>
              </w:rPr>
            </w:pPr>
          </w:p>
        </w:tc>
      </w:tr>
      <w:tr w:rsidR="00CA72D7" w:rsidRPr="00931529" w14:paraId="5F1D8BEA" w14:textId="77777777" w:rsidTr="00666B9A">
        <w:trPr>
          <w:trHeight w:val="500"/>
        </w:trPr>
        <w:tc>
          <w:tcPr>
            <w:tcW w:w="1530" w:type="dxa"/>
          </w:tcPr>
          <w:p w14:paraId="3228D51E" w14:textId="65C81B1C" w:rsidR="00CA72D7" w:rsidRPr="000479A0" w:rsidRDefault="00CA72D7" w:rsidP="00F148FA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6384A61B" w14:textId="7E326E53" w:rsidR="00CA72D7" w:rsidRPr="000479A0" w:rsidRDefault="00CA72D7" w:rsidP="000479A0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14:paraId="72E53B36" w14:textId="1A2AA9C5" w:rsidR="00CA72D7" w:rsidRPr="000479A0" w:rsidRDefault="00CA72D7" w:rsidP="00CA72D7">
            <w:pPr>
              <w:rPr>
                <w:sz w:val="18"/>
                <w:szCs w:val="18"/>
              </w:rPr>
            </w:pPr>
          </w:p>
        </w:tc>
      </w:tr>
      <w:tr w:rsidR="00CA72D7" w:rsidRPr="00931529" w14:paraId="61F36370" w14:textId="77777777" w:rsidTr="00666B9A">
        <w:trPr>
          <w:trHeight w:val="500"/>
        </w:trPr>
        <w:tc>
          <w:tcPr>
            <w:tcW w:w="1530" w:type="dxa"/>
          </w:tcPr>
          <w:p w14:paraId="0B8D6F3F" w14:textId="48C4FEAD" w:rsidR="00CA72D7" w:rsidRPr="000479A0" w:rsidRDefault="00CA72D7" w:rsidP="00F148FA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4BF17231" w14:textId="6FBF605C" w:rsidR="00CA72D7" w:rsidRPr="000479A0" w:rsidRDefault="00CA72D7" w:rsidP="000479A0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14:paraId="08B6A562" w14:textId="71BFB438" w:rsidR="00CA72D7" w:rsidRPr="000479A0" w:rsidRDefault="00CA72D7" w:rsidP="00CA72D7">
            <w:pPr>
              <w:rPr>
                <w:sz w:val="18"/>
                <w:szCs w:val="18"/>
              </w:rPr>
            </w:pPr>
          </w:p>
        </w:tc>
      </w:tr>
      <w:tr w:rsidR="00CA72D7" w:rsidRPr="00931529" w14:paraId="3A1C75AC" w14:textId="77777777" w:rsidTr="00666B9A">
        <w:trPr>
          <w:trHeight w:val="500"/>
        </w:trPr>
        <w:tc>
          <w:tcPr>
            <w:tcW w:w="1530" w:type="dxa"/>
          </w:tcPr>
          <w:p w14:paraId="513A9A6D" w14:textId="486B1634" w:rsidR="00CA72D7" w:rsidRPr="000479A0" w:rsidRDefault="00CA72D7" w:rsidP="00F148FA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5043202A" w14:textId="1BE08D27" w:rsidR="00CA72D7" w:rsidRPr="000479A0" w:rsidRDefault="00CA72D7" w:rsidP="000479A0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14:paraId="3A35B98F" w14:textId="6271B763" w:rsidR="00CA72D7" w:rsidRPr="000479A0" w:rsidRDefault="00CA72D7" w:rsidP="00CA72D7">
            <w:pPr>
              <w:rPr>
                <w:sz w:val="18"/>
                <w:szCs w:val="18"/>
              </w:rPr>
            </w:pPr>
          </w:p>
        </w:tc>
      </w:tr>
      <w:tr w:rsidR="00CA72D7" w:rsidRPr="00931529" w14:paraId="0061494E" w14:textId="77777777" w:rsidTr="00666B9A">
        <w:trPr>
          <w:trHeight w:val="500"/>
        </w:trPr>
        <w:tc>
          <w:tcPr>
            <w:tcW w:w="1530" w:type="dxa"/>
          </w:tcPr>
          <w:p w14:paraId="70DB0F57" w14:textId="4F3F9D2F" w:rsidR="00CA72D7" w:rsidRPr="000479A0" w:rsidRDefault="00CA72D7" w:rsidP="00F148FA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1EE85DDD" w14:textId="1093E205" w:rsidR="00CA72D7" w:rsidRPr="000479A0" w:rsidRDefault="00CA72D7" w:rsidP="000479A0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14:paraId="5365B86E" w14:textId="3F95324C" w:rsidR="00CA72D7" w:rsidRPr="000479A0" w:rsidRDefault="00CA72D7" w:rsidP="00CA72D7">
            <w:pPr>
              <w:rPr>
                <w:sz w:val="18"/>
                <w:szCs w:val="18"/>
              </w:rPr>
            </w:pPr>
          </w:p>
        </w:tc>
      </w:tr>
      <w:tr w:rsidR="00CA72D7" w:rsidRPr="00931529" w14:paraId="63F4D5A6" w14:textId="77777777" w:rsidTr="00666B9A">
        <w:trPr>
          <w:trHeight w:val="500"/>
        </w:trPr>
        <w:tc>
          <w:tcPr>
            <w:tcW w:w="1530" w:type="dxa"/>
          </w:tcPr>
          <w:p w14:paraId="2F45D3AF" w14:textId="567DFB2D" w:rsidR="00CA72D7" w:rsidRPr="000479A0" w:rsidRDefault="00CA72D7" w:rsidP="00F148FA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24D6A9B5" w14:textId="14528CEC" w:rsidR="00CA72D7" w:rsidRPr="000479A0" w:rsidRDefault="00CA72D7" w:rsidP="000479A0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14:paraId="5A395167" w14:textId="59B76593" w:rsidR="00CA72D7" w:rsidRPr="000479A0" w:rsidRDefault="00CA72D7" w:rsidP="00CA72D7">
            <w:pPr>
              <w:rPr>
                <w:sz w:val="18"/>
                <w:szCs w:val="18"/>
              </w:rPr>
            </w:pPr>
          </w:p>
        </w:tc>
      </w:tr>
      <w:tr w:rsidR="00CA72D7" w:rsidRPr="00931529" w14:paraId="22F22831" w14:textId="77777777" w:rsidTr="00666B9A">
        <w:trPr>
          <w:trHeight w:val="500"/>
        </w:trPr>
        <w:tc>
          <w:tcPr>
            <w:tcW w:w="1530" w:type="dxa"/>
          </w:tcPr>
          <w:p w14:paraId="42B53D76" w14:textId="3A19C4CA" w:rsidR="00CA72D7" w:rsidRPr="000479A0" w:rsidRDefault="00CA72D7" w:rsidP="00F148FA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  <w:vAlign w:val="bottom"/>
          </w:tcPr>
          <w:p w14:paraId="3E03B0E2" w14:textId="3DF4E891" w:rsidR="00CA72D7" w:rsidRPr="000479A0" w:rsidRDefault="00CA72D7" w:rsidP="000479A0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14:paraId="2EA59FDA" w14:textId="6BC09BAE" w:rsidR="00CA72D7" w:rsidRPr="000479A0" w:rsidRDefault="00CA72D7" w:rsidP="00CA72D7">
            <w:pPr>
              <w:rPr>
                <w:sz w:val="18"/>
                <w:szCs w:val="18"/>
              </w:rPr>
            </w:pPr>
          </w:p>
        </w:tc>
      </w:tr>
    </w:tbl>
    <w:p w14:paraId="3EFCA9E8" w14:textId="77777777" w:rsidR="00F148FA" w:rsidRDefault="00F148FA" w:rsidP="00CB63DB">
      <w:pPr>
        <w:pStyle w:val="Titlu2"/>
        <w:numPr>
          <w:ilvl w:val="0"/>
          <w:numId w:val="0"/>
        </w:numPr>
        <w:ind w:left="180"/>
      </w:pPr>
    </w:p>
    <w:p w14:paraId="7E0EF568" w14:textId="77777777" w:rsidR="00F148FA" w:rsidRDefault="00F148FA">
      <w:pPr>
        <w:spacing w:before="0" w:line="260" w:lineRule="exact"/>
        <w:rPr>
          <w:bCs/>
          <w:sz w:val="28"/>
        </w:rPr>
      </w:pPr>
      <w:r>
        <w:br w:type="page"/>
      </w:r>
    </w:p>
    <w:p w14:paraId="1EE9859A" w14:textId="77777777" w:rsidR="0074151C" w:rsidRDefault="000D3BFB" w:rsidP="00CB63DB">
      <w:pPr>
        <w:pStyle w:val="Titlu2"/>
      </w:pPr>
      <w:bookmarkStart w:id="13" w:name="_Toc465718311"/>
      <w:r>
        <w:lastRenderedPageBreak/>
        <w:t>Validated bugs</w:t>
      </w:r>
      <w:bookmarkEnd w:id="13"/>
    </w:p>
    <w:p w14:paraId="7FB7314B" w14:textId="77777777" w:rsidR="000479A0" w:rsidRPr="001E1D4A" w:rsidRDefault="000479A0" w:rsidP="000479A0">
      <w:pPr>
        <w:rPr>
          <w:bCs/>
        </w:rPr>
      </w:pPr>
      <w:r w:rsidRPr="001E1D4A">
        <w:t xml:space="preserve">No </w:t>
      </w:r>
      <w:r w:rsidRPr="001E1D4A">
        <w:rPr>
          <w:bCs/>
        </w:rPr>
        <w:t>Bugs are validated.</w:t>
      </w:r>
    </w:p>
    <w:p w14:paraId="31EB0DF9" w14:textId="77777777" w:rsidR="000479A0" w:rsidRDefault="00F148FA" w:rsidP="00CB63DB">
      <w:pPr>
        <w:pStyle w:val="Titlu2"/>
      </w:pPr>
      <w:bookmarkStart w:id="14" w:name="_Toc465718312"/>
      <w:r>
        <w:t>O</w:t>
      </w:r>
      <w:r w:rsidR="000D3BFB">
        <w:t>ld bugs still ope</w:t>
      </w:r>
      <w:r w:rsidR="000479A0">
        <w:t>n</w:t>
      </w:r>
      <w:bookmarkEnd w:id="14"/>
    </w:p>
    <w:p w14:paraId="2183C986" w14:textId="77777777" w:rsidR="000479A0" w:rsidRPr="001E1D4A" w:rsidRDefault="000479A0" w:rsidP="000479A0">
      <w:r w:rsidRPr="001E1D4A">
        <w:t>There are no old bugs still open.</w:t>
      </w:r>
    </w:p>
    <w:p w14:paraId="57D6D8C5" w14:textId="77777777" w:rsidR="007013DB" w:rsidRPr="000D3BFB" w:rsidRDefault="007013DB" w:rsidP="007013DB">
      <w:pPr>
        <w:pStyle w:val="InfoParagraph1"/>
        <w:rPr>
          <w:color w:val="00B0F0"/>
        </w:rPr>
      </w:pPr>
    </w:p>
    <w:p w14:paraId="6846D528" w14:textId="77777777" w:rsidR="00DB326B" w:rsidRDefault="00DB326B" w:rsidP="00DB326B">
      <w:pPr>
        <w:pStyle w:val="Titlu1"/>
      </w:pPr>
    </w:p>
    <w:p w14:paraId="006C4656" w14:textId="77777777" w:rsidR="00DB326B" w:rsidRDefault="00DB326B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  <w:r>
        <w:br w:type="page"/>
      </w:r>
    </w:p>
    <w:p w14:paraId="54D30CCF" w14:textId="77777777" w:rsidR="00007CA6" w:rsidRPr="00007CA6" w:rsidRDefault="00574004" w:rsidP="00007CA6">
      <w:pPr>
        <w:pStyle w:val="Titlu1"/>
      </w:pPr>
      <w:bookmarkStart w:id="15" w:name="_Toc465718313"/>
      <w:r>
        <w:lastRenderedPageBreak/>
        <w:t>Conclusions</w:t>
      </w:r>
      <w:bookmarkEnd w:id="15"/>
    </w:p>
    <w:bookmarkEnd w:id="2"/>
    <w:bookmarkEnd w:id="5"/>
    <w:p w14:paraId="656FA245" w14:textId="309F917B" w:rsidR="007D2146" w:rsidRDefault="007D2146" w:rsidP="00BB7AD6">
      <w:pPr>
        <w:jc w:val="both"/>
      </w:pPr>
      <w:r>
        <w:t>A total number of 21 test cases were executed, where 19 were passed and 2 failed. One of them was based on the requirements and the other one was a minor UI bug.</w:t>
      </w:r>
    </w:p>
    <w:p w14:paraId="43BD9046" w14:textId="77777777" w:rsidR="007D2146" w:rsidRDefault="007D2146" w:rsidP="00BB7AD6">
      <w:pPr>
        <w:jc w:val="both"/>
      </w:pPr>
    </w:p>
    <w:p w14:paraId="5696976B" w14:textId="2E92050E" w:rsidR="007D2146" w:rsidRDefault="007D2146" w:rsidP="00BB7AD6">
      <w:pPr>
        <w:jc w:val="both"/>
      </w:pPr>
      <w:r>
        <w:t>Not being able to proceed to the registration button was challenging but I did test cases for all the filed inputs to make sure I will not miss any functionality.</w:t>
      </w:r>
    </w:p>
    <w:p w14:paraId="438DB54E" w14:textId="77777777" w:rsidR="00DE237C" w:rsidRDefault="00B77515" w:rsidP="00BB7AD6">
      <w:pPr>
        <w:jc w:val="both"/>
      </w:pPr>
      <w:r>
        <w:t>In addition to S</w:t>
      </w:r>
      <w:r w:rsidR="008A3B3C" w:rsidRPr="00BB7AD6">
        <w:t xml:space="preserve">moke </w:t>
      </w:r>
      <w:r>
        <w:t>and P</w:t>
      </w:r>
      <w:r w:rsidR="00D64C72">
        <w:t xml:space="preserve">ositive </w:t>
      </w:r>
      <w:r w:rsidR="008A3B3C" w:rsidRPr="00BB7AD6">
        <w:t xml:space="preserve">testing, </w:t>
      </w:r>
      <w:r w:rsidR="00A5401D" w:rsidRPr="00BB7AD6">
        <w:t>testing types</w:t>
      </w:r>
      <w:r w:rsidR="006B42B9">
        <w:t xml:space="preserve"> such </w:t>
      </w:r>
      <w:r w:rsidR="006B42B9" w:rsidRPr="00CF69A3">
        <w:rPr>
          <w:noProof/>
        </w:rPr>
        <w:t>as:</w:t>
      </w:r>
      <w:r w:rsidR="006B42B9">
        <w:t xml:space="preserve"> </w:t>
      </w:r>
      <w:r w:rsidR="009C53B6">
        <w:t>Functional T</w:t>
      </w:r>
      <w:r w:rsidR="00CE07AA">
        <w:t xml:space="preserve">esting, </w:t>
      </w:r>
      <w:r w:rsidR="0028197D">
        <w:t>Exploratory, C</w:t>
      </w:r>
      <w:r w:rsidR="006B42B9">
        <w:t>ompatibi</w:t>
      </w:r>
      <w:r w:rsidR="0028197D">
        <w:t>lity, N</w:t>
      </w:r>
      <w:r>
        <w:t xml:space="preserve">egative, </w:t>
      </w:r>
      <w:r w:rsidR="009C53B6">
        <w:t xml:space="preserve">UI, </w:t>
      </w:r>
      <w:r w:rsidR="0028197D">
        <w:t>U</w:t>
      </w:r>
      <w:r w:rsidR="006B42B9">
        <w:t>sability,</w:t>
      </w:r>
      <w:r w:rsidR="00DE237C">
        <w:t xml:space="preserve"> were </w:t>
      </w:r>
      <w:r w:rsidR="009C53B6">
        <w:t>covered</w:t>
      </w:r>
      <w:r w:rsidR="00DE237C">
        <w:t>.</w:t>
      </w:r>
    </w:p>
    <w:p w14:paraId="2E71560A" w14:textId="6007BCA0" w:rsidR="00CF69A3" w:rsidRDefault="00A5401D" w:rsidP="00BB7AD6">
      <w:pPr>
        <w:jc w:val="both"/>
      </w:pPr>
      <w:r w:rsidRPr="00BB7AD6">
        <w:t>E</w:t>
      </w:r>
      <w:r w:rsidR="008A3B3C" w:rsidRPr="00BB7AD6">
        <w:t>xplora</w:t>
      </w:r>
      <w:r w:rsidRPr="00BB7AD6">
        <w:t xml:space="preserve">tory testing was performed </w:t>
      </w:r>
      <w:r w:rsidR="008A3B3C" w:rsidRPr="00BB7AD6">
        <w:t xml:space="preserve">for important functionalities. </w:t>
      </w:r>
      <w:r w:rsidRPr="00BB7AD6">
        <w:t xml:space="preserve"> </w:t>
      </w:r>
      <w:r w:rsidR="00C42B07">
        <w:t xml:space="preserve">The </w:t>
      </w:r>
      <w:r w:rsidR="008A3B3C" w:rsidRPr="00BB7AD6">
        <w:t xml:space="preserve">bugs were identified during exploratory testing, </w:t>
      </w:r>
      <w:r w:rsidR="00C42B07">
        <w:t>1</w:t>
      </w:r>
      <w:r w:rsidR="008A3B3C" w:rsidRPr="00BB7AD6">
        <w:t xml:space="preserve"> of them </w:t>
      </w:r>
      <w:r w:rsidR="00C42B07">
        <w:t>is major and 1 minor.</w:t>
      </w:r>
      <w:r w:rsidR="003A3E99" w:rsidRPr="00BB7AD6">
        <w:t xml:space="preserve"> </w:t>
      </w:r>
    </w:p>
    <w:p w14:paraId="5EBDC65A" w14:textId="4D3BB2AF" w:rsidR="008A3B3C" w:rsidRDefault="003A3E99" w:rsidP="00BB7AD6">
      <w:pPr>
        <w:jc w:val="both"/>
      </w:pPr>
      <w:r w:rsidRPr="00BB7AD6">
        <w:t xml:space="preserve">Compatibility testing was </w:t>
      </w:r>
      <w:r w:rsidR="00CF69A3">
        <w:t xml:space="preserve">also </w:t>
      </w:r>
      <w:r w:rsidRPr="00BB7AD6">
        <w:t>performed</w:t>
      </w:r>
      <w:r w:rsidR="00D64C72">
        <w:t>, for different browsers and devices</w:t>
      </w:r>
      <w:r w:rsidRPr="00BB7AD6">
        <w:t>.</w:t>
      </w:r>
      <w:r w:rsidR="008A3B3C" w:rsidRPr="00BB7AD6">
        <w:t xml:space="preserve"> </w:t>
      </w:r>
      <w:r w:rsidR="00D64C72">
        <w:t xml:space="preserve">The bugs reproduce on all browsers. </w:t>
      </w:r>
      <w:r w:rsidR="008A3B3C" w:rsidRPr="00BB7AD6">
        <w:t xml:space="preserve">In addition to the bugs identified on Windows OS, that also reproduce on </w:t>
      </w:r>
      <w:r w:rsidR="00C42B07">
        <w:t>IOS.</w:t>
      </w:r>
    </w:p>
    <w:p w14:paraId="316F48E2" w14:textId="2BD9A235" w:rsidR="00D146FB" w:rsidRPr="00BB7AD6" w:rsidRDefault="00DD44A2" w:rsidP="00BB7AD6">
      <w:pPr>
        <w:jc w:val="both"/>
      </w:pPr>
      <w:r w:rsidRPr="00CF69A3">
        <w:rPr>
          <w:noProof/>
        </w:rPr>
        <w:t>Considering</w:t>
      </w:r>
      <w:r>
        <w:t xml:space="preserve"> </w:t>
      </w:r>
      <w:r w:rsidR="00C42B07">
        <w:t>1</w:t>
      </w:r>
      <w:r>
        <w:t xml:space="preserve"> high severity bug identified, on a</w:t>
      </w:r>
      <w:r w:rsidR="00C42B07">
        <w:t>n</w:t>
      </w:r>
      <w:r>
        <w:t xml:space="preserve"> important functionalit</w:t>
      </w:r>
      <w:r w:rsidR="00D36935">
        <w:t>y</w:t>
      </w:r>
      <w:r>
        <w:t xml:space="preserve">, </w:t>
      </w:r>
      <w:r w:rsidR="00024F29">
        <w:t>the fixing of at least the maj</w:t>
      </w:r>
      <w:r>
        <w:t>or severity bug is recommended, although the application is already in production.</w:t>
      </w:r>
    </w:p>
    <w:p w14:paraId="154BC5F2" w14:textId="77777777" w:rsidR="003A3E99" w:rsidRPr="00BB7AD6" w:rsidRDefault="003A3E99" w:rsidP="00BB7AD6"/>
    <w:sectPr w:rsidR="003A3E99" w:rsidRPr="00BB7AD6" w:rsidSect="00AB0562">
      <w:headerReference w:type="first" r:id="rId11"/>
      <w:footerReference w:type="first" r:id="rId12"/>
      <w:type w:val="evenPage"/>
      <w:pgSz w:w="11909" w:h="16834" w:code="9"/>
      <w:pgMar w:top="2104" w:right="1140" w:bottom="992" w:left="1412" w:header="851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7F7AD" w14:textId="77777777" w:rsidR="009C03F2" w:rsidRDefault="009C03F2">
      <w:r>
        <w:separator/>
      </w:r>
    </w:p>
  </w:endnote>
  <w:endnote w:type="continuationSeparator" w:id="0">
    <w:p w14:paraId="322D7A83" w14:textId="77777777" w:rsidR="009C03F2" w:rsidRDefault="009C0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19719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D72A28" w14:textId="77777777" w:rsidR="0076622F" w:rsidRDefault="0076622F" w:rsidP="000F2DD2">
        <w:pPr>
          <w:pStyle w:val="Subsol"/>
          <w:framePr w:wrap="notBeside" w:hAnchor="page" w:x="1095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78ED2F" w14:textId="77777777" w:rsidR="0076622F" w:rsidRDefault="0076622F" w:rsidP="001E6127"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199F8" w14:textId="77777777" w:rsidR="009C03F2" w:rsidRDefault="009C03F2">
      <w:r>
        <w:separator/>
      </w:r>
    </w:p>
  </w:footnote>
  <w:footnote w:type="continuationSeparator" w:id="0">
    <w:p w14:paraId="4CB55188" w14:textId="77777777" w:rsidR="009C03F2" w:rsidRDefault="009C0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3281E" w14:textId="77777777" w:rsidR="0076622F" w:rsidRDefault="0076622F" w:rsidP="000E7CBF">
    <w:pPr>
      <w:pStyle w:val="Antet"/>
    </w:pPr>
    <w:r>
      <w:t>[Confidential]</w:t>
    </w: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21DB9A51" wp14:editId="00BBD98A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13D71"/>
    <w:multiLevelType w:val="hybridMultilevel"/>
    <w:tmpl w:val="9FD4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4E72"/>
    <w:multiLevelType w:val="hybridMultilevel"/>
    <w:tmpl w:val="7C2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575AD"/>
    <w:multiLevelType w:val="hybridMultilevel"/>
    <w:tmpl w:val="20166010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1496F"/>
    <w:multiLevelType w:val="hybridMultilevel"/>
    <w:tmpl w:val="EE38A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752A4"/>
    <w:multiLevelType w:val="hybridMultilevel"/>
    <w:tmpl w:val="6B82CF3A"/>
    <w:lvl w:ilvl="0" w:tplc="364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971D6"/>
    <w:multiLevelType w:val="hybridMultilevel"/>
    <w:tmpl w:val="F03CDD4E"/>
    <w:lvl w:ilvl="0" w:tplc="C1D0C19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821AE"/>
    <w:multiLevelType w:val="multilevel"/>
    <w:tmpl w:val="3C3AE1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itlu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lu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D2705AF"/>
    <w:multiLevelType w:val="hybridMultilevel"/>
    <w:tmpl w:val="2DA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F71BF"/>
    <w:multiLevelType w:val="hybridMultilevel"/>
    <w:tmpl w:val="DCC86CA6"/>
    <w:lvl w:ilvl="0" w:tplc="D3E6DC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73940"/>
    <w:multiLevelType w:val="hybridMultilevel"/>
    <w:tmpl w:val="2A9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34B3F"/>
    <w:multiLevelType w:val="hybridMultilevel"/>
    <w:tmpl w:val="D5D4ABF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1991492"/>
    <w:multiLevelType w:val="multilevel"/>
    <w:tmpl w:val="C9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C7229"/>
    <w:multiLevelType w:val="hybridMultilevel"/>
    <w:tmpl w:val="D04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F2093"/>
    <w:multiLevelType w:val="hybridMultilevel"/>
    <w:tmpl w:val="73562F56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6ED79AA"/>
    <w:multiLevelType w:val="hybridMultilevel"/>
    <w:tmpl w:val="71AAF8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F7788"/>
    <w:multiLevelType w:val="hybridMultilevel"/>
    <w:tmpl w:val="C9125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AA2E41"/>
    <w:multiLevelType w:val="hybridMultilevel"/>
    <w:tmpl w:val="542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B68E3"/>
    <w:multiLevelType w:val="hybridMultilevel"/>
    <w:tmpl w:val="5068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95E15EC"/>
    <w:multiLevelType w:val="hybridMultilevel"/>
    <w:tmpl w:val="48126090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154E7"/>
    <w:multiLevelType w:val="hybridMultilevel"/>
    <w:tmpl w:val="CB20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239C7"/>
    <w:multiLevelType w:val="hybridMultilevel"/>
    <w:tmpl w:val="AA74B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F57B56"/>
    <w:multiLevelType w:val="hybridMultilevel"/>
    <w:tmpl w:val="DF9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84EF1"/>
    <w:multiLevelType w:val="multilevel"/>
    <w:tmpl w:val="EE92E82C"/>
    <w:numStyleLink w:val="BulletListLevel2"/>
  </w:abstractNum>
  <w:abstractNum w:abstractNumId="23" w15:restartNumberingAfterBreak="0">
    <w:nsid w:val="4C5820A1"/>
    <w:multiLevelType w:val="hybridMultilevel"/>
    <w:tmpl w:val="0B6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19B6080"/>
    <w:multiLevelType w:val="hybridMultilevel"/>
    <w:tmpl w:val="988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A554B"/>
    <w:multiLevelType w:val="hybridMultilevel"/>
    <w:tmpl w:val="E456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EF4483"/>
    <w:multiLevelType w:val="hybridMultilevel"/>
    <w:tmpl w:val="320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34654"/>
    <w:multiLevelType w:val="multilevel"/>
    <w:tmpl w:val="891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D90372"/>
    <w:multiLevelType w:val="hybridMultilevel"/>
    <w:tmpl w:val="9800D548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66799C"/>
    <w:multiLevelType w:val="multilevel"/>
    <w:tmpl w:val="82D6AB6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lu2"/>
      <w:lvlText w:val="%1.%2."/>
      <w:lvlJc w:val="left"/>
      <w:pPr>
        <w:ind w:left="3096" w:hanging="576"/>
      </w:pPr>
      <w:rPr>
        <w:rFonts w:hint="default"/>
      </w:rPr>
    </w:lvl>
    <w:lvl w:ilvl="2">
      <w:start w:val="1"/>
      <w:numFmt w:val="decimal"/>
      <w:pStyle w:val="Titlu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lu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lu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lu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lu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3157A59"/>
    <w:multiLevelType w:val="hybridMultilevel"/>
    <w:tmpl w:val="1B4E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182535"/>
    <w:multiLevelType w:val="hybridMultilevel"/>
    <w:tmpl w:val="3A08A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4F40EE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447CC5E8"/>
    <w:lvl w:ilvl="0" w:tplc="F184DF7E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E2908"/>
    <w:multiLevelType w:val="hybridMultilevel"/>
    <w:tmpl w:val="36DE3998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3442E7"/>
    <w:multiLevelType w:val="hybridMultilevel"/>
    <w:tmpl w:val="13FC1604"/>
    <w:lvl w:ilvl="0" w:tplc="FE665DD2">
      <w:start w:val="1"/>
      <w:numFmt w:val="bullet"/>
      <w:pStyle w:val="Listparagraf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8" w15:restartNumberingAfterBreak="0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9" w15:restartNumberingAfterBreak="0">
    <w:nsid w:val="74677048"/>
    <w:multiLevelType w:val="hybridMultilevel"/>
    <w:tmpl w:val="CC2AF2B8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6BA06C1"/>
    <w:multiLevelType w:val="multilevel"/>
    <w:tmpl w:val="3C48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7A079A7"/>
    <w:multiLevelType w:val="hybridMultilevel"/>
    <w:tmpl w:val="AFA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3C1031"/>
    <w:multiLevelType w:val="hybridMultilevel"/>
    <w:tmpl w:val="F9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8543694">
    <w:abstractNumId w:val="30"/>
  </w:num>
  <w:num w:numId="2" w16cid:durableId="869269687">
    <w:abstractNumId w:val="20"/>
  </w:num>
  <w:num w:numId="3" w16cid:durableId="1746300576">
    <w:abstractNumId w:val="42"/>
  </w:num>
  <w:num w:numId="4" w16cid:durableId="389116169">
    <w:abstractNumId w:val="16"/>
  </w:num>
  <w:num w:numId="5" w16cid:durableId="288242059">
    <w:abstractNumId w:val="29"/>
  </w:num>
  <w:num w:numId="6" w16cid:durableId="1709406274">
    <w:abstractNumId w:val="39"/>
  </w:num>
  <w:num w:numId="7" w16cid:durableId="84496911">
    <w:abstractNumId w:val="2"/>
  </w:num>
  <w:num w:numId="8" w16cid:durableId="1028289212">
    <w:abstractNumId w:val="24"/>
  </w:num>
  <w:num w:numId="9" w16cid:durableId="844906959">
    <w:abstractNumId w:val="6"/>
  </w:num>
  <w:num w:numId="10" w16cid:durableId="129859211">
    <w:abstractNumId w:val="40"/>
  </w:num>
  <w:num w:numId="11" w16cid:durableId="556089915">
    <w:abstractNumId w:val="38"/>
  </w:num>
  <w:num w:numId="12" w16cid:durableId="764154894">
    <w:abstractNumId w:val="22"/>
  </w:num>
  <w:num w:numId="13" w16cid:durableId="660087357">
    <w:abstractNumId w:val="30"/>
  </w:num>
  <w:num w:numId="14" w16cid:durableId="1786924261">
    <w:abstractNumId w:val="11"/>
  </w:num>
  <w:num w:numId="15" w16cid:durableId="1413696909">
    <w:abstractNumId w:val="36"/>
  </w:num>
  <w:num w:numId="16" w16cid:durableId="730621132">
    <w:abstractNumId w:val="32"/>
  </w:num>
  <w:num w:numId="17" w16cid:durableId="1223247218">
    <w:abstractNumId w:val="34"/>
  </w:num>
  <w:num w:numId="18" w16cid:durableId="680397546">
    <w:abstractNumId w:val="0"/>
  </w:num>
  <w:num w:numId="19" w16cid:durableId="1334145975">
    <w:abstractNumId w:val="14"/>
  </w:num>
  <w:num w:numId="20" w16cid:durableId="57479530">
    <w:abstractNumId w:val="15"/>
  </w:num>
  <w:num w:numId="21" w16cid:durableId="1515339441">
    <w:abstractNumId w:val="10"/>
  </w:num>
  <w:num w:numId="22" w16cid:durableId="2013794562">
    <w:abstractNumId w:val="27"/>
  </w:num>
  <w:num w:numId="23" w16cid:durableId="887493196">
    <w:abstractNumId w:val="31"/>
  </w:num>
  <w:num w:numId="24" w16cid:durableId="1525091667">
    <w:abstractNumId w:val="9"/>
  </w:num>
  <w:num w:numId="25" w16cid:durableId="1574242854">
    <w:abstractNumId w:val="3"/>
  </w:num>
  <w:num w:numId="26" w16cid:durableId="1056702509">
    <w:abstractNumId w:val="26"/>
  </w:num>
  <w:num w:numId="27" w16cid:durableId="1891456564">
    <w:abstractNumId w:val="8"/>
  </w:num>
  <w:num w:numId="28" w16cid:durableId="1037705008">
    <w:abstractNumId w:val="4"/>
  </w:num>
  <w:num w:numId="29" w16cid:durableId="363678068">
    <w:abstractNumId w:val="28"/>
  </w:num>
  <w:num w:numId="30" w16cid:durableId="479687814">
    <w:abstractNumId w:val="37"/>
  </w:num>
  <w:num w:numId="31" w16cid:durableId="1767455879">
    <w:abstractNumId w:val="19"/>
  </w:num>
  <w:num w:numId="32" w16cid:durableId="1974407995">
    <w:abstractNumId w:val="12"/>
  </w:num>
  <w:num w:numId="33" w16cid:durableId="1710301096">
    <w:abstractNumId w:val="33"/>
  </w:num>
  <w:num w:numId="34" w16cid:durableId="172038431">
    <w:abstractNumId w:val="21"/>
  </w:num>
  <w:num w:numId="35" w16cid:durableId="1480222416">
    <w:abstractNumId w:val="7"/>
  </w:num>
  <w:num w:numId="36" w16cid:durableId="347295414">
    <w:abstractNumId w:val="13"/>
  </w:num>
  <w:num w:numId="37" w16cid:durableId="1933658587">
    <w:abstractNumId w:val="17"/>
  </w:num>
  <w:num w:numId="38" w16cid:durableId="5636614">
    <w:abstractNumId w:val="23"/>
  </w:num>
  <w:num w:numId="39" w16cid:durableId="21441769">
    <w:abstractNumId w:val="1"/>
  </w:num>
  <w:num w:numId="40" w16cid:durableId="1174764739">
    <w:abstractNumId w:val="25"/>
  </w:num>
  <w:num w:numId="41" w16cid:durableId="915552294">
    <w:abstractNumId w:val="41"/>
  </w:num>
  <w:num w:numId="42" w16cid:durableId="1140996897">
    <w:abstractNumId w:val="35"/>
  </w:num>
  <w:num w:numId="43" w16cid:durableId="753942331">
    <w:abstractNumId w:val="18"/>
  </w:num>
  <w:num w:numId="44" w16cid:durableId="577327272">
    <w:abstractNumId w:val="30"/>
  </w:num>
  <w:num w:numId="45" w16cid:durableId="177891849">
    <w:abstractNumId w:val="30"/>
  </w:num>
  <w:num w:numId="46" w16cid:durableId="1072504351">
    <w:abstractNumId w:val="5"/>
  </w:num>
  <w:num w:numId="47" w16cid:durableId="364215417">
    <w:abstractNumId w:val="30"/>
  </w:num>
  <w:num w:numId="48" w16cid:durableId="786584830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851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K2NDS3NDKxMDEwNzRR0lEKTi0uzszPAykwrQUAcqtaMSwAAAA="/>
  </w:docVars>
  <w:rsids>
    <w:rsidRoot w:val="0015473D"/>
    <w:rsid w:val="000071C9"/>
    <w:rsid w:val="00007CA6"/>
    <w:rsid w:val="00010C75"/>
    <w:rsid w:val="00014061"/>
    <w:rsid w:val="00023E3E"/>
    <w:rsid w:val="000240D9"/>
    <w:rsid w:val="00024F29"/>
    <w:rsid w:val="00032286"/>
    <w:rsid w:val="00042C76"/>
    <w:rsid w:val="000435C2"/>
    <w:rsid w:val="00045F46"/>
    <w:rsid w:val="000479A0"/>
    <w:rsid w:val="00052611"/>
    <w:rsid w:val="000607E6"/>
    <w:rsid w:val="00064BA9"/>
    <w:rsid w:val="00065528"/>
    <w:rsid w:val="0007315D"/>
    <w:rsid w:val="00074C98"/>
    <w:rsid w:val="000760E3"/>
    <w:rsid w:val="000779E4"/>
    <w:rsid w:val="000823AC"/>
    <w:rsid w:val="00083FB5"/>
    <w:rsid w:val="00087B9E"/>
    <w:rsid w:val="00093FED"/>
    <w:rsid w:val="00095D8B"/>
    <w:rsid w:val="00096655"/>
    <w:rsid w:val="000A127C"/>
    <w:rsid w:val="000A22B0"/>
    <w:rsid w:val="000C2848"/>
    <w:rsid w:val="000C47B0"/>
    <w:rsid w:val="000C7CA2"/>
    <w:rsid w:val="000D3BFB"/>
    <w:rsid w:val="000D6213"/>
    <w:rsid w:val="000E2874"/>
    <w:rsid w:val="000E396A"/>
    <w:rsid w:val="000E71CA"/>
    <w:rsid w:val="000E7CBF"/>
    <w:rsid w:val="000F2DD2"/>
    <w:rsid w:val="000F3234"/>
    <w:rsid w:val="000F5EE1"/>
    <w:rsid w:val="000F697A"/>
    <w:rsid w:val="00100089"/>
    <w:rsid w:val="0010060A"/>
    <w:rsid w:val="00107A72"/>
    <w:rsid w:val="00112E29"/>
    <w:rsid w:val="00114749"/>
    <w:rsid w:val="00125125"/>
    <w:rsid w:val="00125E94"/>
    <w:rsid w:val="001315BD"/>
    <w:rsid w:val="001321AC"/>
    <w:rsid w:val="00133947"/>
    <w:rsid w:val="00135FF2"/>
    <w:rsid w:val="001375A9"/>
    <w:rsid w:val="001462E0"/>
    <w:rsid w:val="0015473D"/>
    <w:rsid w:val="00154EC2"/>
    <w:rsid w:val="001612CE"/>
    <w:rsid w:val="001616D3"/>
    <w:rsid w:val="001638CA"/>
    <w:rsid w:val="00164F3E"/>
    <w:rsid w:val="00165714"/>
    <w:rsid w:val="001665A3"/>
    <w:rsid w:val="00170EFD"/>
    <w:rsid w:val="0017301E"/>
    <w:rsid w:val="00176BC9"/>
    <w:rsid w:val="00177E35"/>
    <w:rsid w:val="001807CB"/>
    <w:rsid w:val="001875AB"/>
    <w:rsid w:val="001929F8"/>
    <w:rsid w:val="00192B87"/>
    <w:rsid w:val="00196F45"/>
    <w:rsid w:val="001A2347"/>
    <w:rsid w:val="001A3096"/>
    <w:rsid w:val="001A5262"/>
    <w:rsid w:val="001B15DA"/>
    <w:rsid w:val="001C3F82"/>
    <w:rsid w:val="001C57B1"/>
    <w:rsid w:val="001C72A3"/>
    <w:rsid w:val="001D050C"/>
    <w:rsid w:val="001D0FA3"/>
    <w:rsid w:val="001D11D1"/>
    <w:rsid w:val="001D1812"/>
    <w:rsid w:val="001D50DD"/>
    <w:rsid w:val="001D6ABA"/>
    <w:rsid w:val="001E1C1E"/>
    <w:rsid w:val="001E1D4A"/>
    <w:rsid w:val="001E4477"/>
    <w:rsid w:val="001E6127"/>
    <w:rsid w:val="001F1F99"/>
    <w:rsid w:val="001F3ED6"/>
    <w:rsid w:val="001F4BD9"/>
    <w:rsid w:val="001F50C2"/>
    <w:rsid w:val="001F7356"/>
    <w:rsid w:val="00203408"/>
    <w:rsid w:val="00207F32"/>
    <w:rsid w:val="00211E5A"/>
    <w:rsid w:val="00217CC6"/>
    <w:rsid w:val="0022221B"/>
    <w:rsid w:val="0023336D"/>
    <w:rsid w:val="00245573"/>
    <w:rsid w:val="00247EE4"/>
    <w:rsid w:val="0026207A"/>
    <w:rsid w:val="00262B10"/>
    <w:rsid w:val="00263250"/>
    <w:rsid w:val="00267101"/>
    <w:rsid w:val="00274E01"/>
    <w:rsid w:val="00275B92"/>
    <w:rsid w:val="00275C38"/>
    <w:rsid w:val="0028197D"/>
    <w:rsid w:val="00281AAC"/>
    <w:rsid w:val="002835C1"/>
    <w:rsid w:val="002841F8"/>
    <w:rsid w:val="002A1129"/>
    <w:rsid w:val="002A6953"/>
    <w:rsid w:val="002C461D"/>
    <w:rsid w:val="002C6762"/>
    <w:rsid w:val="002C72C8"/>
    <w:rsid w:val="002D1B56"/>
    <w:rsid w:val="002D417F"/>
    <w:rsid w:val="002D5025"/>
    <w:rsid w:val="002E0C75"/>
    <w:rsid w:val="002E7494"/>
    <w:rsid w:val="002F32E6"/>
    <w:rsid w:val="003011CD"/>
    <w:rsid w:val="00307A83"/>
    <w:rsid w:val="003117C9"/>
    <w:rsid w:val="00312DEC"/>
    <w:rsid w:val="00312E02"/>
    <w:rsid w:val="00316713"/>
    <w:rsid w:val="00317D88"/>
    <w:rsid w:val="003224F0"/>
    <w:rsid w:val="003227A2"/>
    <w:rsid w:val="00323976"/>
    <w:rsid w:val="00325ACC"/>
    <w:rsid w:val="00326C4C"/>
    <w:rsid w:val="0033019B"/>
    <w:rsid w:val="00333477"/>
    <w:rsid w:val="00334EB6"/>
    <w:rsid w:val="00340DD7"/>
    <w:rsid w:val="00342249"/>
    <w:rsid w:val="00345A52"/>
    <w:rsid w:val="003518AD"/>
    <w:rsid w:val="00352B34"/>
    <w:rsid w:val="0035702B"/>
    <w:rsid w:val="003579FC"/>
    <w:rsid w:val="0036056D"/>
    <w:rsid w:val="00362B8C"/>
    <w:rsid w:val="003640E1"/>
    <w:rsid w:val="003662ED"/>
    <w:rsid w:val="0037239A"/>
    <w:rsid w:val="00373DAE"/>
    <w:rsid w:val="003836E8"/>
    <w:rsid w:val="0039063F"/>
    <w:rsid w:val="00394E31"/>
    <w:rsid w:val="003979B8"/>
    <w:rsid w:val="003A05E3"/>
    <w:rsid w:val="003A3E99"/>
    <w:rsid w:val="003C0D1A"/>
    <w:rsid w:val="003C144D"/>
    <w:rsid w:val="003C2FB1"/>
    <w:rsid w:val="003C3177"/>
    <w:rsid w:val="003C49E7"/>
    <w:rsid w:val="003C603B"/>
    <w:rsid w:val="003C742E"/>
    <w:rsid w:val="003D1CBD"/>
    <w:rsid w:val="003D1EF7"/>
    <w:rsid w:val="003D3779"/>
    <w:rsid w:val="003D7C84"/>
    <w:rsid w:val="003F088C"/>
    <w:rsid w:val="003F0C15"/>
    <w:rsid w:val="003F2B16"/>
    <w:rsid w:val="00400425"/>
    <w:rsid w:val="004017EB"/>
    <w:rsid w:val="0040694B"/>
    <w:rsid w:val="00406D95"/>
    <w:rsid w:val="004110DB"/>
    <w:rsid w:val="00412184"/>
    <w:rsid w:val="004125B7"/>
    <w:rsid w:val="00416CCA"/>
    <w:rsid w:val="004324BF"/>
    <w:rsid w:val="00433274"/>
    <w:rsid w:val="004366E5"/>
    <w:rsid w:val="00437F06"/>
    <w:rsid w:val="00442F5A"/>
    <w:rsid w:val="00446C63"/>
    <w:rsid w:val="00452D5B"/>
    <w:rsid w:val="00453026"/>
    <w:rsid w:val="004541EC"/>
    <w:rsid w:val="00455F10"/>
    <w:rsid w:val="00457F9A"/>
    <w:rsid w:val="00460F92"/>
    <w:rsid w:val="00463AF1"/>
    <w:rsid w:val="00474F60"/>
    <w:rsid w:val="00475C6A"/>
    <w:rsid w:val="00476102"/>
    <w:rsid w:val="00476F8F"/>
    <w:rsid w:val="00485321"/>
    <w:rsid w:val="00490DE1"/>
    <w:rsid w:val="00496CB7"/>
    <w:rsid w:val="004976F7"/>
    <w:rsid w:val="004A6FBB"/>
    <w:rsid w:val="004B2A9A"/>
    <w:rsid w:val="004B3007"/>
    <w:rsid w:val="004B6DFE"/>
    <w:rsid w:val="004C3C3B"/>
    <w:rsid w:val="004C4EC0"/>
    <w:rsid w:val="004D25D6"/>
    <w:rsid w:val="00500036"/>
    <w:rsid w:val="00510711"/>
    <w:rsid w:val="005134B4"/>
    <w:rsid w:val="005227BB"/>
    <w:rsid w:val="00524A7A"/>
    <w:rsid w:val="00526D67"/>
    <w:rsid w:val="00535DAF"/>
    <w:rsid w:val="005508A7"/>
    <w:rsid w:val="00551129"/>
    <w:rsid w:val="00552EF1"/>
    <w:rsid w:val="005577FF"/>
    <w:rsid w:val="005630B2"/>
    <w:rsid w:val="005710AE"/>
    <w:rsid w:val="00571392"/>
    <w:rsid w:val="00571F0E"/>
    <w:rsid w:val="0057274E"/>
    <w:rsid w:val="00574004"/>
    <w:rsid w:val="00575461"/>
    <w:rsid w:val="00576445"/>
    <w:rsid w:val="00586610"/>
    <w:rsid w:val="00586658"/>
    <w:rsid w:val="00591378"/>
    <w:rsid w:val="005976BB"/>
    <w:rsid w:val="00597A8C"/>
    <w:rsid w:val="005A2134"/>
    <w:rsid w:val="005B13DE"/>
    <w:rsid w:val="005C0419"/>
    <w:rsid w:val="005C2839"/>
    <w:rsid w:val="005C289C"/>
    <w:rsid w:val="005C4A39"/>
    <w:rsid w:val="005D3714"/>
    <w:rsid w:val="005D6B47"/>
    <w:rsid w:val="005D6BC3"/>
    <w:rsid w:val="005E2555"/>
    <w:rsid w:val="005E36C1"/>
    <w:rsid w:val="005E44A6"/>
    <w:rsid w:val="005F5021"/>
    <w:rsid w:val="005F5043"/>
    <w:rsid w:val="00604A88"/>
    <w:rsid w:val="00605140"/>
    <w:rsid w:val="00612515"/>
    <w:rsid w:val="00614A0D"/>
    <w:rsid w:val="0061655D"/>
    <w:rsid w:val="00617EB0"/>
    <w:rsid w:val="00620103"/>
    <w:rsid w:val="00620F80"/>
    <w:rsid w:val="006225C3"/>
    <w:rsid w:val="006254FB"/>
    <w:rsid w:val="00627C39"/>
    <w:rsid w:val="00643379"/>
    <w:rsid w:val="00646CE3"/>
    <w:rsid w:val="0065722C"/>
    <w:rsid w:val="006610E9"/>
    <w:rsid w:val="00661E60"/>
    <w:rsid w:val="00666B9A"/>
    <w:rsid w:val="00672681"/>
    <w:rsid w:val="00674B49"/>
    <w:rsid w:val="00680BCA"/>
    <w:rsid w:val="0068260B"/>
    <w:rsid w:val="00682FFA"/>
    <w:rsid w:val="006908AB"/>
    <w:rsid w:val="006A7714"/>
    <w:rsid w:val="006B0D50"/>
    <w:rsid w:val="006B42B9"/>
    <w:rsid w:val="006B7013"/>
    <w:rsid w:val="006C0BE9"/>
    <w:rsid w:val="006C0DE7"/>
    <w:rsid w:val="006C1D26"/>
    <w:rsid w:val="006C2501"/>
    <w:rsid w:val="006C59A9"/>
    <w:rsid w:val="006C74C1"/>
    <w:rsid w:val="006D6BAD"/>
    <w:rsid w:val="006D704F"/>
    <w:rsid w:val="006D747F"/>
    <w:rsid w:val="006F2EC7"/>
    <w:rsid w:val="006F7A69"/>
    <w:rsid w:val="007013DB"/>
    <w:rsid w:val="007045E1"/>
    <w:rsid w:val="00707F39"/>
    <w:rsid w:val="00710E0C"/>
    <w:rsid w:val="00713A60"/>
    <w:rsid w:val="00716717"/>
    <w:rsid w:val="007248A0"/>
    <w:rsid w:val="00735E6D"/>
    <w:rsid w:val="0074151C"/>
    <w:rsid w:val="00743E7B"/>
    <w:rsid w:val="00744A9D"/>
    <w:rsid w:val="00745AC3"/>
    <w:rsid w:val="0074627F"/>
    <w:rsid w:val="00757C2D"/>
    <w:rsid w:val="00762FEA"/>
    <w:rsid w:val="007657A8"/>
    <w:rsid w:val="0076622F"/>
    <w:rsid w:val="00771BD8"/>
    <w:rsid w:val="00774AAC"/>
    <w:rsid w:val="00776AA7"/>
    <w:rsid w:val="0078319D"/>
    <w:rsid w:val="007833F1"/>
    <w:rsid w:val="00786C45"/>
    <w:rsid w:val="00790981"/>
    <w:rsid w:val="00791C7D"/>
    <w:rsid w:val="0079298D"/>
    <w:rsid w:val="007962CC"/>
    <w:rsid w:val="007A4936"/>
    <w:rsid w:val="007A727A"/>
    <w:rsid w:val="007B4849"/>
    <w:rsid w:val="007B7D0F"/>
    <w:rsid w:val="007C02A9"/>
    <w:rsid w:val="007C0B1E"/>
    <w:rsid w:val="007C688E"/>
    <w:rsid w:val="007D2146"/>
    <w:rsid w:val="007D2A85"/>
    <w:rsid w:val="007E08F3"/>
    <w:rsid w:val="007E3ED2"/>
    <w:rsid w:val="007E4617"/>
    <w:rsid w:val="007E599F"/>
    <w:rsid w:val="007E60ED"/>
    <w:rsid w:val="007E66D5"/>
    <w:rsid w:val="007E79AE"/>
    <w:rsid w:val="007F3738"/>
    <w:rsid w:val="007F5E71"/>
    <w:rsid w:val="007F6358"/>
    <w:rsid w:val="0081190C"/>
    <w:rsid w:val="00815582"/>
    <w:rsid w:val="00815A82"/>
    <w:rsid w:val="00816493"/>
    <w:rsid w:val="00822D78"/>
    <w:rsid w:val="00826906"/>
    <w:rsid w:val="00827B25"/>
    <w:rsid w:val="00831066"/>
    <w:rsid w:val="00831B7B"/>
    <w:rsid w:val="0084014B"/>
    <w:rsid w:val="008460CF"/>
    <w:rsid w:val="0085291A"/>
    <w:rsid w:val="00854C81"/>
    <w:rsid w:val="008603A7"/>
    <w:rsid w:val="0086045F"/>
    <w:rsid w:val="00874FC6"/>
    <w:rsid w:val="00875752"/>
    <w:rsid w:val="0087688E"/>
    <w:rsid w:val="00882E0B"/>
    <w:rsid w:val="008A2EAA"/>
    <w:rsid w:val="008A3B3C"/>
    <w:rsid w:val="008B09CB"/>
    <w:rsid w:val="008B2F01"/>
    <w:rsid w:val="008B4F75"/>
    <w:rsid w:val="008B7D00"/>
    <w:rsid w:val="008D0B73"/>
    <w:rsid w:val="008D11FB"/>
    <w:rsid w:val="008D21BC"/>
    <w:rsid w:val="008D2418"/>
    <w:rsid w:val="008F0BDA"/>
    <w:rsid w:val="00901B2A"/>
    <w:rsid w:val="00901E75"/>
    <w:rsid w:val="00903B73"/>
    <w:rsid w:val="009165CA"/>
    <w:rsid w:val="00923318"/>
    <w:rsid w:val="00931529"/>
    <w:rsid w:val="00931ABC"/>
    <w:rsid w:val="00935FD8"/>
    <w:rsid w:val="00936002"/>
    <w:rsid w:val="00937BE7"/>
    <w:rsid w:val="0094442F"/>
    <w:rsid w:val="0094499B"/>
    <w:rsid w:val="009553D1"/>
    <w:rsid w:val="00971A42"/>
    <w:rsid w:val="0097448D"/>
    <w:rsid w:val="009758E8"/>
    <w:rsid w:val="00975EEB"/>
    <w:rsid w:val="009771FD"/>
    <w:rsid w:val="0097744D"/>
    <w:rsid w:val="0098620F"/>
    <w:rsid w:val="00990424"/>
    <w:rsid w:val="00992B78"/>
    <w:rsid w:val="009A4034"/>
    <w:rsid w:val="009A4C68"/>
    <w:rsid w:val="009B071C"/>
    <w:rsid w:val="009B4849"/>
    <w:rsid w:val="009B4EE9"/>
    <w:rsid w:val="009C03F2"/>
    <w:rsid w:val="009C53B6"/>
    <w:rsid w:val="009D24B7"/>
    <w:rsid w:val="009D7A3C"/>
    <w:rsid w:val="009E5F52"/>
    <w:rsid w:val="009E63DE"/>
    <w:rsid w:val="009F00A6"/>
    <w:rsid w:val="00A0153E"/>
    <w:rsid w:val="00A056C1"/>
    <w:rsid w:val="00A06F67"/>
    <w:rsid w:val="00A1023D"/>
    <w:rsid w:val="00A115DD"/>
    <w:rsid w:val="00A144D6"/>
    <w:rsid w:val="00A14D4F"/>
    <w:rsid w:val="00A20D89"/>
    <w:rsid w:val="00A2190C"/>
    <w:rsid w:val="00A37791"/>
    <w:rsid w:val="00A40077"/>
    <w:rsid w:val="00A501FD"/>
    <w:rsid w:val="00A5401D"/>
    <w:rsid w:val="00A56C9F"/>
    <w:rsid w:val="00A665EA"/>
    <w:rsid w:val="00A7059D"/>
    <w:rsid w:val="00A97AE9"/>
    <w:rsid w:val="00AA100F"/>
    <w:rsid w:val="00AA2D61"/>
    <w:rsid w:val="00AA4C17"/>
    <w:rsid w:val="00AA521B"/>
    <w:rsid w:val="00AA6F1B"/>
    <w:rsid w:val="00AB0562"/>
    <w:rsid w:val="00AB16D6"/>
    <w:rsid w:val="00AB1BB0"/>
    <w:rsid w:val="00AB760B"/>
    <w:rsid w:val="00AB7D91"/>
    <w:rsid w:val="00AC1A42"/>
    <w:rsid w:val="00AC3BAE"/>
    <w:rsid w:val="00AD1CAE"/>
    <w:rsid w:val="00AD3EFD"/>
    <w:rsid w:val="00AD4357"/>
    <w:rsid w:val="00AD504A"/>
    <w:rsid w:val="00AE2F3B"/>
    <w:rsid w:val="00B0543D"/>
    <w:rsid w:val="00B06C50"/>
    <w:rsid w:val="00B3087D"/>
    <w:rsid w:val="00B341C0"/>
    <w:rsid w:val="00B3601A"/>
    <w:rsid w:val="00B3623E"/>
    <w:rsid w:val="00B37AA3"/>
    <w:rsid w:val="00B42E79"/>
    <w:rsid w:val="00B478A3"/>
    <w:rsid w:val="00B47D56"/>
    <w:rsid w:val="00B54480"/>
    <w:rsid w:val="00B55A0E"/>
    <w:rsid w:val="00B57433"/>
    <w:rsid w:val="00B6270E"/>
    <w:rsid w:val="00B64023"/>
    <w:rsid w:val="00B64104"/>
    <w:rsid w:val="00B73964"/>
    <w:rsid w:val="00B74A96"/>
    <w:rsid w:val="00B77515"/>
    <w:rsid w:val="00B82743"/>
    <w:rsid w:val="00B86D5D"/>
    <w:rsid w:val="00B90E9C"/>
    <w:rsid w:val="00B93F7A"/>
    <w:rsid w:val="00B951C2"/>
    <w:rsid w:val="00B9527D"/>
    <w:rsid w:val="00BA35D6"/>
    <w:rsid w:val="00BB22A3"/>
    <w:rsid w:val="00BB22E4"/>
    <w:rsid w:val="00BB3183"/>
    <w:rsid w:val="00BB5D5B"/>
    <w:rsid w:val="00BB621F"/>
    <w:rsid w:val="00BB7AD6"/>
    <w:rsid w:val="00BC14FF"/>
    <w:rsid w:val="00BC7EA2"/>
    <w:rsid w:val="00BD1666"/>
    <w:rsid w:val="00BD6E9C"/>
    <w:rsid w:val="00BE10E6"/>
    <w:rsid w:val="00BF15C3"/>
    <w:rsid w:val="00C01176"/>
    <w:rsid w:val="00C01A64"/>
    <w:rsid w:val="00C21622"/>
    <w:rsid w:val="00C30F5F"/>
    <w:rsid w:val="00C324BA"/>
    <w:rsid w:val="00C33697"/>
    <w:rsid w:val="00C3555E"/>
    <w:rsid w:val="00C376F1"/>
    <w:rsid w:val="00C42B07"/>
    <w:rsid w:val="00C47452"/>
    <w:rsid w:val="00C5571A"/>
    <w:rsid w:val="00C56618"/>
    <w:rsid w:val="00C60195"/>
    <w:rsid w:val="00C601E1"/>
    <w:rsid w:val="00C60A14"/>
    <w:rsid w:val="00C639CD"/>
    <w:rsid w:val="00C65629"/>
    <w:rsid w:val="00C66D57"/>
    <w:rsid w:val="00C7017D"/>
    <w:rsid w:val="00C71D02"/>
    <w:rsid w:val="00C82863"/>
    <w:rsid w:val="00C83D72"/>
    <w:rsid w:val="00C83FB0"/>
    <w:rsid w:val="00C84B18"/>
    <w:rsid w:val="00C91383"/>
    <w:rsid w:val="00C92C1E"/>
    <w:rsid w:val="00C9452A"/>
    <w:rsid w:val="00C94FD3"/>
    <w:rsid w:val="00C978E4"/>
    <w:rsid w:val="00CA492A"/>
    <w:rsid w:val="00CA6BA3"/>
    <w:rsid w:val="00CA72D7"/>
    <w:rsid w:val="00CB3873"/>
    <w:rsid w:val="00CB63DB"/>
    <w:rsid w:val="00CB65C1"/>
    <w:rsid w:val="00CB7F59"/>
    <w:rsid w:val="00CC42A6"/>
    <w:rsid w:val="00CE07AA"/>
    <w:rsid w:val="00CE0A0D"/>
    <w:rsid w:val="00CE2460"/>
    <w:rsid w:val="00CE5CA5"/>
    <w:rsid w:val="00CF1EA3"/>
    <w:rsid w:val="00CF5076"/>
    <w:rsid w:val="00CF69A3"/>
    <w:rsid w:val="00D033B6"/>
    <w:rsid w:val="00D12187"/>
    <w:rsid w:val="00D146FB"/>
    <w:rsid w:val="00D2043B"/>
    <w:rsid w:val="00D23139"/>
    <w:rsid w:val="00D23E07"/>
    <w:rsid w:val="00D2473F"/>
    <w:rsid w:val="00D24F8E"/>
    <w:rsid w:val="00D30FA3"/>
    <w:rsid w:val="00D33EAE"/>
    <w:rsid w:val="00D3458F"/>
    <w:rsid w:val="00D36600"/>
    <w:rsid w:val="00D36935"/>
    <w:rsid w:val="00D41570"/>
    <w:rsid w:val="00D51067"/>
    <w:rsid w:val="00D5132D"/>
    <w:rsid w:val="00D54331"/>
    <w:rsid w:val="00D60AF0"/>
    <w:rsid w:val="00D62EA0"/>
    <w:rsid w:val="00D648EC"/>
    <w:rsid w:val="00D64C72"/>
    <w:rsid w:val="00D747EB"/>
    <w:rsid w:val="00D754B7"/>
    <w:rsid w:val="00D77D5B"/>
    <w:rsid w:val="00D77E05"/>
    <w:rsid w:val="00D823E4"/>
    <w:rsid w:val="00D8246B"/>
    <w:rsid w:val="00D84FF9"/>
    <w:rsid w:val="00D967AA"/>
    <w:rsid w:val="00D97FC5"/>
    <w:rsid w:val="00DA17C8"/>
    <w:rsid w:val="00DA39E7"/>
    <w:rsid w:val="00DA6C81"/>
    <w:rsid w:val="00DB326B"/>
    <w:rsid w:val="00DB72AB"/>
    <w:rsid w:val="00DC133D"/>
    <w:rsid w:val="00DD44A2"/>
    <w:rsid w:val="00DD6570"/>
    <w:rsid w:val="00DE237C"/>
    <w:rsid w:val="00DE62B6"/>
    <w:rsid w:val="00DE6C6C"/>
    <w:rsid w:val="00DE7CBE"/>
    <w:rsid w:val="00DF2B13"/>
    <w:rsid w:val="00DF4453"/>
    <w:rsid w:val="00E1028F"/>
    <w:rsid w:val="00E114C5"/>
    <w:rsid w:val="00E2571F"/>
    <w:rsid w:val="00E3024F"/>
    <w:rsid w:val="00E31406"/>
    <w:rsid w:val="00E356C6"/>
    <w:rsid w:val="00E36F9F"/>
    <w:rsid w:val="00E4167F"/>
    <w:rsid w:val="00E44F22"/>
    <w:rsid w:val="00E464F9"/>
    <w:rsid w:val="00E50A38"/>
    <w:rsid w:val="00E50FF2"/>
    <w:rsid w:val="00E5436C"/>
    <w:rsid w:val="00E56E41"/>
    <w:rsid w:val="00E6012D"/>
    <w:rsid w:val="00E61AEE"/>
    <w:rsid w:val="00E63D01"/>
    <w:rsid w:val="00E65CF4"/>
    <w:rsid w:val="00E71EC5"/>
    <w:rsid w:val="00E736BD"/>
    <w:rsid w:val="00E773E0"/>
    <w:rsid w:val="00E8121B"/>
    <w:rsid w:val="00E845BF"/>
    <w:rsid w:val="00E857DE"/>
    <w:rsid w:val="00E922E6"/>
    <w:rsid w:val="00E92624"/>
    <w:rsid w:val="00E9268D"/>
    <w:rsid w:val="00E96424"/>
    <w:rsid w:val="00EA3CC6"/>
    <w:rsid w:val="00EB078F"/>
    <w:rsid w:val="00EB4EF5"/>
    <w:rsid w:val="00EB6F4F"/>
    <w:rsid w:val="00EC53FE"/>
    <w:rsid w:val="00ED4F43"/>
    <w:rsid w:val="00ED6CB9"/>
    <w:rsid w:val="00ED79AD"/>
    <w:rsid w:val="00EE63C4"/>
    <w:rsid w:val="00EF1B22"/>
    <w:rsid w:val="00EF63F6"/>
    <w:rsid w:val="00EF793E"/>
    <w:rsid w:val="00F10629"/>
    <w:rsid w:val="00F14713"/>
    <w:rsid w:val="00F148FA"/>
    <w:rsid w:val="00F17AB4"/>
    <w:rsid w:val="00F26A38"/>
    <w:rsid w:val="00F27F85"/>
    <w:rsid w:val="00F34707"/>
    <w:rsid w:val="00F40CCE"/>
    <w:rsid w:val="00F40CE9"/>
    <w:rsid w:val="00F42072"/>
    <w:rsid w:val="00F441D2"/>
    <w:rsid w:val="00F460EC"/>
    <w:rsid w:val="00F47B71"/>
    <w:rsid w:val="00F5584B"/>
    <w:rsid w:val="00F56223"/>
    <w:rsid w:val="00F60A60"/>
    <w:rsid w:val="00F63433"/>
    <w:rsid w:val="00F65B5C"/>
    <w:rsid w:val="00F67A1E"/>
    <w:rsid w:val="00F70328"/>
    <w:rsid w:val="00F778C7"/>
    <w:rsid w:val="00F85B21"/>
    <w:rsid w:val="00F8650A"/>
    <w:rsid w:val="00F920BF"/>
    <w:rsid w:val="00F93B10"/>
    <w:rsid w:val="00F94C69"/>
    <w:rsid w:val="00F9521E"/>
    <w:rsid w:val="00FA1FFB"/>
    <w:rsid w:val="00FA4F69"/>
    <w:rsid w:val="00FA746D"/>
    <w:rsid w:val="00FC27BB"/>
    <w:rsid w:val="00FD204E"/>
    <w:rsid w:val="00FD3767"/>
    <w:rsid w:val="00FD6858"/>
    <w:rsid w:val="00FD74FF"/>
    <w:rsid w:val="00FE6078"/>
    <w:rsid w:val="00FF0F24"/>
    <w:rsid w:val="00FF3500"/>
    <w:rsid w:val="00FF3D53"/>
    <w:rsid w:val="00FF4A31"/>
    <w:rsid w:val="00FF5CCD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00A8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Titlu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Titlu1Caracte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Titlu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CB63DB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Titlu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Titlu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Titlu5">
    <w:name w:val="heading 5"/>
    <w:basedOn w:val="Titlu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Titlu6">
    <w:name w:val="heading 6"/>
    <w:aliases w:val="Heading,Appendix 1,h6,h61"/>
    <w:basedOn w:val="Titlu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Titlu7">
    <w:name w:val="heading 7"/>
    <w:aliases w:val="Appendix2,h7,h71"/>
    <w:basedOn w:val="Titlu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Titlu8">
    <w:name w:val="heading 8"/>
    <w:aliases w:val="Appendix 3"/>
    <w:basedOn w:val="Titlu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Titlu9">
    <w:name w:val="heading 9"/>
    <w:aliases w:val="Appendix 4,h9,h91"/>
    <w:basedOn w:val="Titlu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Cuprins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Cuprins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Cuprins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Cuprins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Cuprins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Cuprins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Cuprins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Cuprins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Cuprins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Subsol">
    <w:name w:val="footer"/>
    <w:aliases w:val="Footer Char"/>
    <w:basedOn w:val="Normal"/>
    <w:link w:val="SubsolCaracter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Antet">
    <w:name w:val="header"/>
    <w:basedOn w:val="Normal"/>
    <w:link w:val="AntetCaracte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u">
    <w:name w:val="Title"/>
    <w:basedOn w:val="Body"/>
    <w:autoRedefine/>
    <w:qFormat/>
    <w:rsid w:val="00F94C69"/>
    <w:pPr>
      <w:tabs>
        <w:tab w:val="left" w:pos="1728"/>
        <w:tab w:val="left" w:pos="7118"/>
      </w:tabs>
      <w:spacing w:before="120" w:after="120"/>
    </w:pPr>
    <w:rPr>
      <w:bCs/>
      <w:color w:val="0095D6"/>
      <w:sz w:val="36"/>
      <w:szCs w:val="48"/>
      <w:lang w:val="fr-FR"/>
    </w:rPr>
  </w:style>
  <w:style w:type="paragraph" w:customStyle="1" w:styleId="Titlesub">
    <w:name w:val="Title sub"/>
    <w:basedOn w:val="Titlu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Referincomentariu">
    <w:name w:val="annotation reference"/>
    <w:basedOn w:val="Fontdeparagrafimplici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Textcomentariu">
    <w:name w:val="annotation text"/>
    <w:basedOn w:val="Normal"/>
    <w:link w:val="TextcomentariuCaracter"/>
    <w:semiHidden/>
    <w:rsid w:val="00F94C69"/>
    <w:rPr>
      <w:szCs w:val="20"/>
    </w:rPr>
  </w:style>
  <w:style w:type="paragraph" w:customStyle="1" w:styleId="Footnote">
    <w:name w:val="Footnote"/>
    <w:basedOn w:val="Subsol"/>
    <w:rsid w:val="00F94C69"/>
    <w:pPr>
      <w:framePr w:wrap="notBeside"/>
    </w:pPr>
  </w:style>
  <w:style w:type="character" w:styleId="Hyperlink">
    <w:name w:val="Hyperlink"/>
    <w:basedOn w:val="Fontdeparagrafimplici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Fontdeparagrafimplici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Referinnotdesubsol">
    <w:name w:val="footnote reference"/>
    <w:basedOn w:val="Fontdeparagrafimplicit"/>
    <w:semiHidden/>
    <w:rsid w:val="00F94C69"/>
    <w:rPr>
      <w:vertAlign w:val="superscript"/>
    </w:rPr>
  </w:style>
  <w:style w:type="character" w:customStyle="1" w:styleId="Heading2Char">
    <w:name w:val="Heading 2 Char"/>
    <w:basedOn w:val="Fontdeparagrafimplici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Titlu2"/>
    <w:rsid w:val="00F94C69"/>
  </w:style>
  <w:style w:type="character" w:styleId="Numrdepagin">
    <w:name w:val="page number"/>
    <w:basedOn w:val="Fontdeparagrafimplicit"/>
    <w:rsid w:val="00F94C69"/>
  </w:style>
  <w:style w:type="character" w:customStyle="1" w:styleId="SubsolCaracter">
    <w:name w:val="Subsol Caracter"/>
    <w:aliases w:val="Footer Char Caracter"/>
    <w:basedOn w:val="Fontdeparagrafimplicit"/>
    <w:link w:val="Subsol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Subsol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Antet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Corptext">
    <w:name w:val="Body Text"/>
    <w:basedOn w:val="Normal"/>
    <w:link w:val="CorptextCaracte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Corp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elgril">
    <w:name w:val="Table Grid"/>
    <w:basedOn w:val="TabelNormal"/>
    <w:rsid w:val="00F94C6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Antetmesaj">
    <w:name w:val="Message Header"/>
    <w:basedOn w:val="Corp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Antetmesaj"/>
    <w:next w:val="Antetmesaj"/>
    <w:rsid w:val="00F94C69"/>
  </w:style>
  <w:style w:type="paragraph" w:customStyle="1" w:styleId="MessageHeaderLabel">
    <w:name w:val="Message Header Label"/>
    <w:basedOn w:val="Antetmesaj"/>
    <w:next w:val="Antetmesaj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Accentuat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Antetmesaj"/>
    <w:next w:val="Corp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SubiectComentariu">
    <w:name w:val="annotation subject"/>
    <w:basedOn w:val="Textcomentariu"/>
    <w:next w:val="Textcomentariu"/>
    <w:semiHidden/>
    <w:rsid w:val="00F94C69"/>
    <w:rPr>
      <w:b/>
      <w:bCs/>
    </w:rPr>
  </w:style>
  <w:style w:type="paragraph" w:styleId="TextnBalon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Legend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Fontdeparagrafimplicit"/>
    <w:link w:val="InfoBlue"/>
    <w:rsid w:val="00F94C69"/>
    <w:rPr>
      <w:i/>
      <w:color w:val="0000FF"/>
      <w:sz w:val="24"/>
    </w:rPr>
  </w:style>
  <w:style w:type="paragraph" w:styleId="Textsimplu">
    <w:name w:val="Plain Text"/>
    <w:basedOn w:val="Normal"/>
    <w:link w:val="TextsimpluCaracte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TextsimpluCaracter">
    <w:name w:val="Text simplu Caracter"/>
    <w:basedOn w:val="Fontdeparagrafimplicit"/>
    <w:link w:val="Textsimplu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Fontdeparagrafimplici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Fontdeparagrafimplici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Textsubstituent">
    <w:name w:val="Placeholder Text"/>
    <w:basedOn w:val="Fontdeparagrafimplicit"/>
    <w:uiPriority w:val="99"/>
    <w:semiHidden/>
    <w:rsid w:val="00F94C69"/>
    <w:rPr>
      <w:color w:val="808080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FrListare"/>
    <w:rsid w:val="00F94C69"/>
    <w:pPr>
      <w:numPr>
        <w:numId w:val="11"/>
      </w:numPr>
    </w:pPr>
  </w:style>
  <w:style w:type="table" w:styleId="TabelGril7">
    <w:name w:val="Table Grid 7"/>
    <w:basedOn w:val="Tabel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Listtabel3">
    <w:name w:val="Table List 3"/>
    <w:basedOn w:val="TabelNormal"/>
    <w:rsid w:val="00F94C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f">
    <w:name w:val="List Paragraph"/>
    <w:basedOn w:val="Normal"/>
    <w:link w:val="ListparagrafCaracte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u">
    <w:name w:val="Subtitle"/>
    <w:aliases w:val="Table heading"/>
    <w:basedOn w:val="Body"/>
    <w:next w:val="Normal"/>
    <w:link w:val="SubtitluCaracte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uCaracter">
    <w:name w:val="Subtitlu Caracter"/>
    <w:aliases w:val="Table heading Caracter"/>
    <w:basedOn w:val="Fontdeparagrafimplicit"/>
    <w:link w:val="Subtitlu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Fontdeparagrafimplicit"/>
    <w:rsid w:val="00F94C69"/>
    <w:rPr>
      <w:sz w:val="20"/>
    </w:rPr>
  </w:style>
  <w:style w:type="numbering" w:customStyle="1" w:styleId="BulletListLevel2">
    <w:name w:val="Bullet List Level 2"/>
    <w:basedOn w:val="FrListare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Fontdeparagrafimplici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fCaracter">
    <w:name w:val="Listă paragraf Caracter"/>
    <w:basedOn w:val="Fontdeparagrafimplicit"/>
    <w:link w:val="Listparagraf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Titlu1Caracter">
    <w:name w:val="Titlu 1 Caracter"/>
    <w:aliases w:val="(I Caracter,II Caracter,III) Caracter,h1 Caracter,Level 1 Topic Heading Caracter,H1 Caracter,h11 Caracter,Level 1 Topic Heading1 Caracter,H11 Caracter,h12 Caracter,Level 1 Topic Heading2 Caracter,H12 Caracter,h13 Caracter,H13 Caracter"/>
    <w:basedOn w:val="Fontdeparagrafimplicit"/>
    <w:link w:val="Titlu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AntetCaracter">
    <w:name w:val="Antet Caracter"/>
    <w:basedOn w:val="Fontdeparagrafimplicit"/>
    <w:link w:val="Antet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CorptextCaracter">
    <w:name w:val="Corp text Caracter"/>
    <w:basedOn w:val="Fontdeparagrafimplicit"/>
    <w:link w:val="Corptext"/>
    <w:rsid w:val="00F94C69"/>
    <w:rPr>
      <w:rFonts w:ascii="Verdana" w:hAnsi="Verdana"/>
      <w:color w:val="5A5A5A"/>
      <w:sz w:val="24"/>
    </w:rPr>
  </w:style>
  <w:style w:type="character" w:customStyle="1" w:styleId="TextcomentariuCaracter">
    <w:name w:val="Text comentariu Caracter"/>
    <w:basedOn w:val="Fontdeparagrafimplicit"/>
    <w:link w:val="Textcomentariu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Fontdeparagrafimplicit"/>
    <w:link w:val="iQuest-body"/>
    <w:rsid w:val="000A22B0"/>
    <w:rPr>
      <w:rFonts w:ascii="Verdana" w:hAnsi="Verdana" w:cs="Arial"/>
      <w:sz w:val="24"/>
      <w:szCs w:val="24"/>
    </w:rPr>
  </w:style>
  <w:style w:type="paragraph" w:styleId="Listcumarcatori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  <w:style w:type="character" w:styleId="HyperlinkParcurs">
    <w:name w:val="FollowedHyperlink"/>
    <w:basedOn w:val="Fontdeparagrafimplicit"/>
    <w:semiHidden/>
    <w:unhideWhenUsed/>
    <w:rsid w:val="00B951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B20E48-025D-43D5-8999-A39EED66CA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Report Template.dotx</Template>
  <TotalTime>0</TotalTime>
  <Pages>7</Pages>
  <Words>463</Words>
  <Characters>2643</Characters>
  <Application>Microsoft Office Word</Application>
  <DocSecurity>0</DocSecurity>
  <Lines>22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Report Template</vt:lpstr>
      <vt:lpstr>Test Report Template</vt:lpstr>
    </vt:vector>
  </TitlesOfParts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/>
  <cp:keywords/>
  <dc:description/>
  <cp:lastModifiedBy/>
  <cp:revision>1</cp:revision>
  <dcterms:created xsi:type="dcterms:W3CDTF">2024-06-25T07:17:00Z</dcterms:created>
  <dcterms:modified xsi:type="dcterms:W3CDTF">2024-06-25T07:17:00Z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